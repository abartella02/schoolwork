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59058" w14:textId="77777777" w:rsidR="005E64DA" w:rsidRPr="00F346EF" w:rsidRDefault="005E64DA" w:rsidP="005E64DA">
      <w:pPr>
        <w:pStyle w:val="2PX3-Title1"/>
        <w:rPr>
          <w:b w:val="0"/>
          <w:bCs w:val="0"/>
        </w:rPr>
      </w:pPr>
      <w:r w:rsidRPr="00F346EF">
        <w:rPr>
          <w:b w:val="0"/>
          <w:bCs w:val="0"/>
        </w:rPr>
        <w:t>Week 1: Asynchronous Design Studio</w:t>
      </w:r>
    </w:p>
    <w:p w14:paraId="095F5B63" w14:textId="77777777" w:rsidR="005E64DA" w:rsidRPr="00F346EF" w:rsidRDefault="005E64DA" w:rsidP="005E64DA">
      <w:pPr>
        <w:pStyle w:val="2PX3-Subtitle1"/>
      </w:pPr>
      <w:r w:rsidRPr="00F346EF">
        <w:t>Welcome to ENGINEER 2PX3!</w:t>
      </w:r>
    </w:p>
    <w:p w14:paraId="2A418928" w14:textId="77777777" w:rsidR="005E64DA" w:rsidRPr="00F346EF" w:rsidRDefault="005E64DA" w:rsidP="005E64DA">
      <w:pPr>
        <w:pStyle w:val="2PX3-Heading1"/>
        <w:rPr>
          <w:b w:val="0"/>
          <w:bCs w:val="0"/>
        </w:rPr>
      </w:pPr>
      <w:r w:rsidRPr="00F346EF">
        <w:rPr>
          <w:b w:val="0"/>
          <w:bCs w:val="0"/>
        </w:rPr>
        <w:t>Overview</w:t>
      </w:r>
    </w:p>
    <w:p w14:paraId="2F37931B" w14:textId="1FE5CAED" w:rsidR="005E64DA" w:rsidRPr="00F346EF" w:rsidRDefault="005E64DA" w:rsidP="005E64DA">
      <w:pPr>
        <w:pStyle w:val="2PX3-Normal"/>
      </w:pPr>
      <w:r w:rsidRPr="00F346EF">
        <w:t xml:space="preserve">Welcome to your first Asynchronous Design Studio for ENGINEER 2PX3! As implied by the course’s name, your main goal for </w:t>
      </w:r>
      <w:r w:rsidR="0003154D" w:rsidRPr="00F346EF">
        <w:t xml:space="preserve">this one-semester course </w:t>
      </w:r>
      <w:r w:rsidRPr="00F346EF">
        <w:t xml:space="preserve">is to work and collaborate with your teammates on a design project of your choice. The course offers 4 design projects to pick from and provides you with the necessary tools and resources to guarantee your success and optimize your learning experience. Throughout this course, you will be dedicating an hour of your time every week to complete an activity prior to your Synchronous Design Studio (2-hour tutorials). Although these activities are marked for completion, it is highly recommended that you use your allocated hour to complete them </w:t>
      </w:r>
      <w:r w:rsidR="0003154D" w:rsidRPr="00F346EF">
        <w:t>to</w:t>
      </w:r>
      <w:r w:rsidRPr="00F346EF">
        <w:t xml:space="preserve"> stay on track with the weekly schedule. For this week’s activity, the focus will be on learning about the design projects, performing a personality assessment </w:t>
      </w:r>
      <w:r w:rsidR="0003154D" w:rsidRPr="00F346EF">
        <w:t xml:space="preserve">to </w:t>
      </w:r>
      <w:r w:rsidRPr="00F346EF">
        <w:t>better understand your personality preferences</w:t>
      </w:r>
      <w:r w:rsidR="0003154D" w:rsidRPr="00F346EF">
        <w:t>,</w:t>
      </w:r>
      <w:r w:rsidRPr="00F346EF">
        <w:t xml:space="preserve"> and </w:t>
      </w:r>
      <w:r w:rsidR="0003154D" w:rsidRPr="00F346EF">
        <w:t>carry out team-</w:t>
      </w:r>
      <w:r w:rsidRPr="00F346EF">
        <w:t xml:space="preserve">building </w:t>
      </w:r>
      <w:r w:rsidR="0003154D" w:rsidRPr="00F346EF">
        <w:t>activities</w:t>
      </w:r>
      <w:r w:rsidRPr="00F346EF">
        <w:t xml:space="preserve">.  </w:t>
      </w:r>
    </w:p>
    <w:p w14:paraId="021348E8" w14:textId="77777777" w:rsidR="005E64DA" w:rsidRPr="00F346EF" w:rsidRDefault="005E64DA" w:rsidP="005E64DA">
      <w:pPr>
        <w:pStyle w:val="2PX3-Heading1"/>
        <w:rPr>
          <w:b w:val="0"/>
          <w:bCs w:val="0"/>
        </w:rPr>
      </w:pPr>
      <w:r w:rsidRPr="00F346EF">
        <w:rPr>
          <w:b w:val="0"/>
          <w:bCs w:val="0"/>
        </w:rPr>
        <w:t>Stage 1: Project Exploration</w:t>
      </w:r>
    </w:p>
    <w:p w14:paraId="6F4E228A" w14:textId="2EBC8BF8" w:rsidR="003E6057" w:rsidRPr="00F346EF" w:rsidRDefault="005E64DA" w:rsidP="003E6057">
      <w:pPr>
        <w:pStyle w:val="2PX3-Normal"/>
      </w:pPr>
      <w:r w:rsidRPr="00F346EF">
        <w:t>At this stage, you are learning about the projects that you will be choosing from. The decision you make should be based on your prior experience and your field of interest among the 4 projects. Please watch the project videos found on Avenue to Learn under [</w:t>
      </w:r>
      <w:r w:rsidR="00116CC6" w:rsidRPr="00F346EF">
        <w:t>Table of Contents</w:t>
      </w:r>
      <w:r w:rsidR="00D406CC" w:rsidRPr="00F346EF">
        <w:t xml:space="preserve"> </w:t>
      </w:r>
      <w:r w:rsidR="00D406CC" w:rsidRPr="00F346EF">
        <w:rPr>
          <w:rFonts w:hint="eastAsia"/>
          <w:lang w:eastAsia="zh-CN"/>
        </w:rPr>
        <w:t>→</w:t>
      </w:r>
      <w:r w:rsidR="00D406CC" w:rsidRPr="00F346EF">
        <w:rPr>
          <w:rFonts w:hint="eastAsia"/>
          <w:lang w:eastAsia="zh-CN"/>
        </w:rPr>
        <w:t xml:space="preserve"> </w:t>
      </w:r>
      <w:r w:rsidR="001C7FCE" w:rsidRPr="00F346EF">
        <w:t>5</w:t>
      </w:r>
      <w:r w:rsidR="00D406CC" w:rsidRPr="00F346EF">
        <w:t>-</w:t>
      </w:r>
      <w:r w:rsidR="006C03DD" w:rsidRPr="00F346EF">
        <w:t>Design Studios</w:t>
      </w:r>
      <w:r w:rsidR="00D406CC" w:rsidRPr="00F346EF">
        <w:t xml:space="preserve"> </w:t>
      </w:r>
      <w:r w:rsidR="00D406CC" w:rsidRPr="00F346EF">
        <w:rPr>
          <w:rFonts w:hint="eastAsia"/>
          <w:lang w:eastAsia="zh-CN"/>
        </w:rPr>
        <w:t>→</w:t>
      </w:r>
      <w:r w:rsidR="006C03DD" w:rsidRPr="00F346EF">
        <w:rPr>
          <w:rFonts w:hint="eastAsia"/>
          <w:lang w:eastAsia="zh-CN"/>
        </w:rPr>
        <w:t>W</w:t>
      </w:r>
      <w:r w:rsidR="006C03DD" w:rsidRPr="00F346EF">
        <w:rPr>
          <w:lang w:eastAsia="zh-CN"/>
        </w:rPr>
        <w:t xml:space="preserve">eek1 </w:t>
      </w:r>
      <w:r w:rsidR="006C03DD" w:rsidRPr="00F346EF">
        <w:rPr>
          <w:rFonts w:hint="eastAsia"/>
          <w:lang w:eastAsia="zh-CN"/>
        </w:rPr>
        <w:t>→</w:t>
      </w:r>
      <w:r w:rsidR="006C03DD" w:rsidRPr="00F346EF">
        <w:rPr>
          <w:lang w:eastAsia="zh-CN"/>
        </w:rPr>
        <w:t xml:space="preserve"> </w:t>
      </w:r>
      <w:r w:rsidR="00FE5C18" w:rsidRPr="00F346EF">
        <w:rPr>
          <w:rFonts w:hint="eastAsia"/>
          <w:lang w:eastAsia="zh-CN"/>
        </w:rPr>
        <w:t>P</w:t>
      </w:r>
      <w:r w:rsidR="00FE5C18" w:rsidRPr="00F346EF">
        <w:rPr>
          <w:lang w:eastAsia="zh-CN"/>
        </w:rPr>
        <w:t>roject Exploration Video</w:t>
      </w:r>
      <w:r w:rsidRPr="00F346EF">
        <w:t xml:space="preserve">] and use the following questions to note down the relevant information on each of the projects. </w:t>
      </w:r>
    </w:p>
    <w:p w14:paraId="0FCBC76C" w14:textId="55C7DBF5" w:rsidR="00C937C9" w:rsidRPr="00F346EF" w:rsidRDefault="00C937C9" w:rsidP="003E6057">
      <w:pPr>
        <w:pStyle w:val="2PX3-Normal"/>
        <w:rPr>
          <w:lang w:eastAsia="zh-CN"/>
        </w:rPr>
      </w:pPr>
      <w:r w:rsidRPr="00F346EF">
        <w:br w:type="page"/>
      </w:r>
    </w:p>
    <w:p w14:paraId="7DA3D160" w14:textId="7B0F5C25" w:rsidR="005E64DA" w:rsidRPr="00F346EF" w:rsidRDefault="005E64DA" w:rsidP="005E64DA">
      <w:pPr>
        <w:pStyle w:val="2PX3-Subheading1"/>
        <w:rPr>
          <w:b w:val="0"/>
        </w:rPr>
      </w:pPr>
      <w:r w:rsidRPr="00F346EF">
        <w:rPr>
          <w:b w:val="0"/>
        </w:rPr>
        <w:lastRenderedPageBreak/>
        <w:t xml:space="preserve">Project 1: </w:t>
      </w:r>
      <w:r w:rsidR="0003154D" w:rsidRPr="00F346EF">
        <w:rPr>
          <w:b w:val="0"/>
        </w:rPr>
        <w:t>3D Printed Housing for Canadian Neighbourhoods</w:t>
      </w:r>
    </w:p>
    <w:p w14:paraId="10A44A03" w14:textId="77777777" w:rsidR="005E64DA" w:rsidRPr="00F346EF" w:rsidRDefault="005E64DA" w:rsidP="0003154D">
      <w:pPr>
        <w:pStyle w:val="2PX3-Normal"/>
        <w:spacing w:after="0"/>
      </w:pPr>
      <w:r w:rsidRPr="00F346EF">
        <w:t xml:space="preserve">Who are the key stakeholders? (i.e., </w:t>
      </w:r>
      <w:r w:rsidRPr="00F346EF">
        <w:rPr>
          <w:i/>
          <w:iCs/>
        </w:rPr>
        <w:t>The Client</w:t>
      </w:r>
      <w:r w:rsidRPr="00F346EF">
        <w:t>)</w:t>
      </w:r>
    </w:p>
    <w:tbl>
      <w:tblPr>
        <w:tblStyle w:val="TableGrid"/>
        <w:tblW w:w="0" w:type="auto"/>
        <w:tblLook w:val="04A0" w:firstRow="1" w:lastRow="0" w:firstColumn="1" w:lastColumn="0" w:noHBand="0" w:noVBand="1"/>
      </w:tblPr>
      <w:tblGrid>
        <w:gridCol w:w="9350"/>
      </w:tblGrid>
      <w:tr w:rsidR="005E64DA" w:rsidRPr="00F346EF" w14:paraId="74A06F2C" w14:textId="77777777" w:rsidTr="00661CD4">
        <w:tc>
          <w:tcPr>
            <w:tcW w:w="9350" w:type="dxa"/>
          </w:tcPr>
          <w:p w14:paraId="09B80B91" w14:textId="4BC2A275" w:rsidR="005E64DA" w:rsidRPr="00F346EF" w:rsidRDefault="00F346EF" w:rsidP="005E64DA">
            <w:pPr>
              <w:pStyle w:val="2PX3-Normal"/>
            </w:pPr>
            <w:r w:rsidRPr="00F346EF">
              <w:t>Canadian Families/Home buyers</w:t>
            </w:r>
          </w:p>
        </w:tc>
      </w:tr>
    </w:tbl>
    <w:p w14:paraId="49D5DF59" w14:textId="77777777" w:rsidR="005E64DA" w:rsidRPr="00F346EF" w:rsidRDefault="005E64DA" w:rsidP="005E64DA">
      <w:pPr>
        <w:pStyle w:val="2PX3-Normal"/>
      </w:pPr>
    </w:p>
    <w:p w14:paraId="2CE6369F" w14:textId="77777777" w:rsidR="005E64DA" w:rsidRPr="00F346EF" w:rsidRDefault="005E64DA" w:rsidP="0003154D">
      <w:pPr>
        <w:pStyle w:val="2PX3-Normal"/>
        <w:spacing w:after="0"/>
      </w:pPr>
      <w:r w:rsidRPr="00F346EF">
        <w:t>What are the main objectives of this project?</w:t>
      </w:r>
    </w:p>
    <w:tbl>
      <w:tblPr>
        <w:tblStyle w:val="TableGrid"/>
        <w:tblW w:w="9782" w:type="dxa"/>
        <w:tblLook w:val="04A0" w:firstRow="1" w:lastRow="0" w:firstColumn="1" w:lastColumn="0" w:noHBand="0" w:noVBand="1"/>
      </w:tblPr>
      <w:tblGrid>
        <w:gridCol w:w="9782"/>
      </w:tblGrid>
      <w:tr w:rsidR="005E64DA" w:rsidRPr="00F346EF" w14:paraId="7255AA6F" w14:textId="77777777" w:rsidTr="00661CD4">
        <w:trPr>
          <w:trHeight w:val="1486"/>
        </w:trPr>
        <w:tc>
          <w:tcPr>
            <w:tcW w:w="9782" w:type="dxa"/>
          </w:tcPr>
          <w:p w14:paraId="33417C98" w14:textId="086DCB7F" w:rsidR="005E64DA" w:rsidRPr="00F346EF" w:rsidRDefault="00EB2A63" w:rsidP="00EB2A63">
            <w:pPr>
              <w:pStyle w:val="2PX3-Normal"/>
            </w:pPr>
            <w:r>
              <w:t>The main objectives of this project are to i</w:t>
            </w:r>
            <w:r w:rsidR="00F346EF" w:rsidRPr="00F346EF">
              <w:t>nvestigate the 3D printed housing technology</w:t>
            </w:r>
            <w:r>
              <w:t>, f</w:t>
            </w:r>
            <w:r w:rsidR="00F346EF" w:rsidRPr="00F346EF">
              <w:t>ind the ideal choice of material composition</w:t>
            </w:r>
            <w:r>
              <w:t>, d</w:t>
            </w:r>
            <w:r w:rsidR="00F346EF" w:rsidRPr="00F346EF">
              <w:t>etermine the best technological approach: on-site printer or factory-based printing</w:t>
            </w:r>
            <w:r>
              <w:t>, as well as c</w:t>
            </w:r>
            <w:r w:rsidR="00F346EF">
              <w:t xml:space="preserve">onsider the </w:t>
            </w:r>
            <w:r>
              <w:t xml:space="preserve">key factors involved in the development </w:t>
            </w:r>
            <w:r w:rsidR="00F346EF">
              <w:t>of an entire neighbourhood</w:t>
            </w:r>
            <w:r>
              <w:t>.</w:t>
            </w:r>
          </w:p>
        </w:tc>
      </w:tr>
    </w:tbl>
    <w:p w14:paraId="5B784EA5" w14:textId="77777777" w:rsidR="005E64DA" w:rsidRPr="00F346EF" w:rsidRDefault="005E64DA" w:rsidP="005E64DA">
      <w:pPr>
        <w:pStyle w:val="2PX3-Normal"/>
      </w:pPr>
    </w:p>
    <w:p w14:paraId="316E068E" w14:textId="77777777" w:rsidR="005E64DA" w:rsidRPr="00F346EF" w:rsidRDefault="005E64DA" w:rsidP="0003154D">
      <w:pPr>
        <w:pStyle w:val="2PX3-Normal"/>
        <w:spacing w:after="0"/>
      </w:pPr>
      <w:r w:rsidRPr="00F346EF">
        <w:t>What are the final deliverable expectations?</w:t>
      </w:r>
    </w:p>
    <w:tbl>
      <w:tblPr>
        <w:tblStyle w:val="TableGrid"/>
        <w:tblW w:w="9739" w:type="dxa"/>
        <w:tblLook w:val="04A0" w:firstRow="1" w:lastRow="0" w:firstColumn="1" w:lastColumn="0" w:noHBand="0" w:noVBand="1"/>
      </w:tblPr>
      <w:tblGrid>
        <w:gridCol w:w="9739"/>
      </w:tblGrid>
      <w:tr w:rsidR="005E64DA" w:rsidRPr="00F346EF" w14:paraId="089098EC" w14:textId="77777777" w:rsidTr="00661CD4">
        <w:trPr>
          <w:trHeight w:val="1283"/>
        </w:trPr>
        <w:tc>
          <w:tcPr>
            <w:tcW w:w="9739" w:type="dxa"/>
          </w:tcPr>
          <w:p w14:paraId="64FE3DAA" w14:textId="20D78DF6" w:rsidR="00EB2A63" w:rsidRPr="00F346EF" w:rsidRDefault="00EB2A63" w:rsidP="00EB2A63">
            <w:pPr>
              <w:pStyle w:val="2PX3-Normal"/>
            </w:pPr>
            <w:r>
              <w:t>The final deliverable requires an</w:t>
            </w:r>
            <w:r w:rsidR="008146DA">
              <w:t xml:space="preserve"> executive summary and a table of decisions on the main elements of the design</w:t>
            </w:r>
            <w:r>
              <w:t>, a</w:t>
            </w:r>
            <w:r w:rsidR="008146DA">
              <w:t>n outline of the design process highlighting the decision-making process and a list of parameters</w:t>
            </w:r>
            <w:r>
              <w:t>, a t</w:t>
            </w:r>
            <w:r w:rsidR="008146DA">
              <w:t>echnical overview of the conclusions of each objective</w:t>
            </w:r>
            <w:r>
              <w:t>, a comparative summary including simulated project time and printing throughput, and a document explaining the decisions made during this project to the “hypothetical community”.</w:t>
            </w:r>
          </w:p>
        </w:tc>
      </w:tr>
    </w:tbl>
    <w:p w14:paraId="2E475A5F" w14:textId="77777777" w:rsidR="005E64DA" w:rsidRPr="00F346EF" w:rsidRDefault="005E64DA" w:rsidP="005E64DA">
      <w:pPr>
        <w:pStyle w:val="2PX3-Normal"/>
      </w:pPr>
    </w:p>
    <w:p w14:paraId="0262B0AD" w14:textId="77777777" w:rsidR="005E64DA" w:rsidRPr="00F346EF" w:rsidRDefault="005E64DA" w:rsidP="0003154D">
      <w:pPr>
        <w:pStyle w:val="2PX3-Normal"/>
        <w:spacing w:after="0"/>
      </w:pPr>
      <w:r w:rsidRPr="00F346EF">
        <w:t>What area of expertise does this project need?</w:t>
      </w:r>
    </w:p>
    <w:tbl>
      <w:tblPr>
        <w:tblStyle w:val="TableGrid"/>
        <w:tblW w:w="9738" w:type="dxa"/>
        <w:tblLook w:val="04A0" w:firstRow="1" w:lastRow="0" w:firstColumn="1" w:lastColumn="0" w:noHBand="0" w:noVBand="1"/>
      </w:tblPr>
      <w:tblGrid>
        <w:gridCol w:w="9738"/>
      </w:tblGrid>
      <w:tr w:rsidR="005E64DA" w:rsidRPr="00F346EF" w14:paraId="41899817" w14:textId="77777777" w:rsidTr="00661CD4">
        <w:trPr>
          <w:trHeight w:val="1342"/>
        </w:trPr>
        <w:tc>
          <w:tcPr>
            <w:tcW w:w="9738" w:type="dxa"/>
          </w:tcPr>
          <w:p w14:paraId="1F209F3D" w14:textId="68DA6588" w:rsidR="005E64DA" w:rsidRPr="00F346EF" w:rsidRDefault="00EB2A63" w:rsidP="00EB2A63">
            <w:pPr>
              <w:pStyle w:val="2PX3-Normal"/>
            </w:pPr>
            <w:r>
              <w:t>This project would benefit greatly from</w:t>
            </w:r>
            <w:r w:rsidR="00D54CE2">
              <w:t xml:space="preserve"> the expertise of a civil engineer, or an experienced professional in the construction/urban planning industries. This project would also greatly benefit from a materials science or chemical engineer (since a large portion of this project is determining the material to be used). In terms of the home manufacturing method, this project could benefit from a mechanical engineer to aid in finding the most efficient method of manufacturing the houses/parts of the houses. </w:t>
            </w:r>
          </w:p>
        </w:tc>
      </w:tr>
    </w:tbl>
    <w:p w14:paraId="569C8C49" w14:textId="77777777" w:rsidR="005E64DA" w:rsidRPr="00F346EF" w:rsidRDefault="005E64DA" w:rsidP="005E64DA">
      <w:pPr>
        <w:pStyle w:val="2PX3-Normal"/>
      </w:pPr>
    </w:p>
    <w:p w14:paraId="4EBEB5DE" w14:textId="166BCB27" w:rsidR="005E64DA" w:rsidRPr="00F346EF" w:rsidRDefault="005E64DA" w:rsidP="0003154D">
      <w:pPr>
        <w:pStyle w:val="2PX3-Normal"/>
        <w:spacing w:after="0"/>
      </w:pPr>
      <w:r w:rsidRPr="00F346EF">
        <w:t xml:space="preserve">What prior experience do you have related to this project? </w:t>
      </w:r>
      <w:r w:rsidR="0003154D" w:rsidRPr="00F346EF">
        <w:t xml:space="preserve">(e.g., Modelling, 3D Printing, Material Selection) </w:t>
      </w:r>
    </w:p>
    <w:tbl>
      <w:tblPr>
        <w:tblStyle w:val="TableGrid"/>
        <w:tblW w:w="9649" w:type="dxa"/>
        <w:tblLook w:val="04A0" w:firstRow="1" w:lastRow="0" w:firstColumn="1" w:lastColumn="0" w:noHBand="0" w:noVBand="1"/>
      </w:tblPr>
      <w:tblGrid>
        <w:gridCol w:w="9649"/>
      </w:tblGrid>
      <w:tr w:rsidR="005E64DA" w:rsidRPr="00F346EF" w14:paraId="7FEAB679" w14:textId="77777777" w:rsidTr="00661CD4">
        <w:trPr>
          <w:trHeight w:val="1517"/>
        </w:trPr>
        <w:tc>
          <w:tcPr>
            <w:tcW w:w="9649" w:type="dxa"/>
          </w:tcPr>
          <w:p w14:paraId="0553EE54" w14:textId="1585A48B" w:rsidR="005E64DA" w:rsidRPr="00F346EF" w:rsidRDefault="00D54CE2" w:rsidP="005E64DA">
            <w:pPr>
              <w:pStyle w:val="2PX3-Normal"/>
            </w:pPr>
            <w:r>
              <w:t xml:space="preserve">Like most people </w:t>
            </w:r>
            <w:r w:rsidR="00343D90">
              <w:t xml:space="preserve">involved in this project, I have </w:t>
            </w:r>
            <w:r>
              <w:t xml:space="preserve">materials selection </w:t>
            </w:r>
            <w:r w:rsidR="00343D90">
              <w:t xml:space="preserve">and python </w:t>
            </w:r>
            <w:r>
              <w:t xml:space="preserve">experience from 1p13. In addition to this, </w:t>
            </w:r>
            <w:r w:rsidR="00343D90">
              <w:t xml:space="preserve">I have been 3D modelling and 3D printing since early high school, and I believe this additional experience is invaluable when exploring a project centered around 3D printing and modelling. </w:t>
            </w:r>
          </w:p>
        </w:tc>
      </w:tr>
    </w:tbl>
    <w:p w14:paraId="0EE93B12" w14:textId="77777777" w:rsidR="0003154D" w:rsidRPr="00F346EF" w:rsidRDefault="0003154D" w:rsidP="005E64DA">
      <w:pPr>
        <w:pStyle w:val="2PX3-Subheading1"/>
        <w:rPr>
          <w:b w:val="0"/>
          <w:lang w:eastAsia="zh-CN"/>
        </w:rPr>
      </w:pPr>
    </w:p>
    <w:p w14:paraId="14774944" w14:textId="75FD3BBA" w:rsidR="005E64DA" w:rsidRPr="00F346EF" w:rsidRDefault="00622C7B" w:rsidP="005E64DA">
      <w:pPr>
        <w:pStyle w:val="2PX3-Subheading1"/>
        <w:rPr>
          <w:b w:val="0"/>
        </w:rPr>
      </w:pPr>
      <w:r w:rsidRPr="00F346EF">
        <w:rPr>
          <w:rFonts w:hint="eastAsia"/>
          <w:b w:val="0"/>
          <w:lang w:eastAsia="zh-CN"/>
        </w:rPr>
        <w:lastRenderedPageBreak/>
        <w:t>P</w:t>
      </w:r>
      <w:r w:rsidR="005E64DA" w:rsidRPr="00F346EF">
        <w:rPr>
          <w:b w:val="0"/>
        </w:rPr>
        <w:t xml:space="preserve">roject 2: </w:t>
      </w:r>
      <w:r w:rsidR="0003154D" w:rsidRPr="00F346EF">
        <w:rPr>
          <w:b w:val="0"/>
        </w:rPr>
        <w:t>Infrastructure for Self-Driving Vehicles</w:t>
      </w:r>
    </w:p>
    <w:p w14:paraId="3F4281AE" w14:textId="77777777" w:rsidR="005E64DA" w:rsidRPr="00F346EF" w:rsidRDefault="005E64DA" w:rsidP="0003154D">
      <w:pPr>
        <w:pStyle w:val="2PX3-Normal"/>
        <w:spacing w:after="0"/>
      </w:pPr>
      <w:r w:rsidRPr="00F346EF">
        <w:t xml:space="preserve">Who are the key stakeholders? (i.e., </w:t>
      </w:r>
      <w:r w:rsidRPr="00F346EF">
        <w:rPr>
          <w:i/>
          <w:iCs/>
        </w:rPr>
        <w:t>The Client</w:t>
      </w:r>
      <w:r w:rsidRPr="00F346EF">
        <w:t>)</w:t>
      </w:r>
    </w:p>
    <w:tbl>
      <w:tblPr>
        <w:tblStyle w:val="TableGrid"/>
        <w:tblW w:w="0" w:type="auto"/>
        <w:tblLook w:val="04A0" w:firstRow="1" w:lastRow="0" w:firstColumn="1" w:lastColumn="0" w:noHBand="0" w:noVBand="1"/>
      </w:tblPr>
      <w:tblGrid>
        <w:gridCol w:w="9350"/>
      </w:tblGrid>
      <w:tr w:rsidR="005E64DA" w:rsidRPr="00F346EF" w14:paraId="43E35A3D" w14:textId="77777777" w:rsidTr="00661CD4">
        <w:tc>
          <w:tcPr>
            <w:tcW w:w="9350" w:type="dxa"/>
          </w:tcPr>
          <w:p w14:paraId="7575D117" w14:textId="4797C215" w:rsidR="005E64DA" w:rsidRPr="00F346EF" w:rsidRDefault="00545475" w:rsidP="005E64DA">
            <w:pPr>
              <w:pStyle w:val="2PX3-Normal"/>
            </w:pPr>
            <w:r>
              <w:t>Commuters, drivers, people who live in densely populated areas</w:t>
            </w:r>
          </w:p>
        </w:tc>
      </w:tr>
    </w:tbl>
    <w:p w14:paraId="0409ABCF" w14:textId="77777777" w:rsidR="005E64DA" w:rsidRPr="00F346EF" w:rsidRDefault="005E64DA" w:rsidP="005E64DA">
      <w:pPr>
        <w:pStyle w:val="2PX3-Normal"/>
      </w:pPr>
    </w:p>
    <w:p w14:paraId="0210C8EB" w14:textId="77777777" w:rsidR="005E64DA" w:rsidRPr="00F346EF" w:rsidRDefault="005E64DA" w:rsidP="0003154D">
      <w:pPr>
        <w:pStyle w:val="2PX3-Normal"/>
        <w:spacing w:after="0"/>
      </w:pPr>
      <w:r w:rsidRPr="00F346EF">
        <w:t>What are the main objectives of this project?</w:t>
      </w:r>
    </w:p>
    <w:tbl>
      <w:tblPr>
        <w:tblStyle w:val="TableGrid"/>
        <w:tblW w:w="9782" w:type="dxa"/>
        <w:tblLook w:val="04A0" w:firstRow="1" w:lastRow="0" w:firstColumn="1" w:lastColumn="0" w:noHBand="0" w:noVBand="1"/>
      </w:tblPr>
      <w:tblGrid>
        <w:gridCol w:w="9782"/>
      </w:tblGrid>
      <w:tr w:rsidR="005E64DA" w:rsidRPr="00F346EF" w14:paraId="31AC2C08" w14:textId="77777777" w:rsidTr="00661CD4">
        <w:trPr>
          <w:trHeight w:val="1486"/>
        </w:trPr>
        <w:tc>
          <w:tcPr>
            <w:tcW w:w="9782" w:type="dxa"/>
          </w:tcPr>
          <w:p w14:paraId="66121A6F" w14:textId="54C89AE4" w:rsidR="00545475" w:rsidRDefault="00545475" w:rsidP="00545475">
            <w:pPr>
              <w:pStyle w:val="2PX3-Normal"/>
            </w:pPr>
            <w:r>
              <w:t xml:space="preserve">The main </w:t>
            </w:r>
            <w:r w:rsidR="00E81F29">
              <w:t>goals</w:t>
            </w:r>
            <w:r>
              <w:t xml:space="preserve"> of this project are to reduce greenhouse gas emissions from motor vehicles; make the roads safer for all drivers, vehicles, and pedestrians; reduce traffic congestion and travel times; </w:t>
            </w:r>
            <w:r w:rsidR="00E81F29">
              <w:t xml:space="preserve">to transform vehicles and traffic infrastructure to address the previously stated issues. </w:t>
            </w:r>
          </w:p>
          <w:p w14:paraId="04A7BA8B" w14:textId="52B37C14" w:rsidR="005E64DA" w:rsidRPr="00F346EF" w:rsidRDefault="00E81F29" w:rsidP="005E64DA">
            <w:pPr>
              <w:pStyle w:val="2PX3-Normal"/>
            </w:pPr>
            <w:r>
              <w:t xml:space="preserve">The objectives of the project are to design a busy intersection in an urban setting, and a heavily trafficked stretch of a major highway, using the emerging autonomous vehicle technology. </w:t>
            </w:r>
          </w:p>
        </w:tc>
      </w:tr>
    </w:tbl>
    <w:p w14:paraId="3521F7F6" w14:textId="77777777" w:rsidR="005E64DA" w:rsidRPr="00F346EF" w:rsidRDefault="005E64DA" w:rsidP="005E64DA">
      <w:pPr>
        <w:pStyle w:val="2PX3-Normal"/>
      </w:pPr>
    </w:p>
    <w:p w14:paraId="73327606" w14:textId="77777777" w:rsidR="005E64DA" w:rsidRPr="00F346EF" w:rsidRDefault="005E64DA" w:rsidP="0003154D">
      <w:pPr>
        <w:pStyle w:val="2PX3-Normal"/>
        <w:spacing w:after="0"/>
      </w:pPr>
      <w:r w:rsidRPr="00F346EF">
        <w:t>What are the final deliverable expectations?</w:t>
      </w:r>
    </w:p>
    <w:tbl>
      <w:tblPr>
        <w:tblStyle w:val="TableGrid"/>
        <w:tblW w:w="9739" w:type="dxa"/>
        <w:tblLook w:val="04A0" w:firstRow="1" w:lastRow="0" w:firstColumn="1" w:lastColumn="0" w:noHBand="0" w:noVBand="1"/>
      </w:tblPr>
      <w:tblGrid>
        <w:gridCol w:w="9739"/>
      </w:tblGrid>
      <w:tr w:rsidR="005E64DA" w:rsidRPr="00F346EF" w14:paraId="3D5371FD" w14:textId="77777777" w:rsidTr="00661CD4">
        <w:trPr>
          <w:trHeight w:val="1283"/>
        </w:trPr>
        <w:tc>
          <w:tcPr>
            <w:tcW w:w="9739" w:type="dxa"/>
          </w:tcPr>
          <w:p w14:paraId="71E6C654" w14:textId="019B4C8C" w:rsidR="005E64DA" w:rsidRPr="00F346EF" w:rsidRDefault="00E81F29" w:rsidP="005E64DA">
            <w:pPr>
              <w:pStyle w:val="2PX3-Normal"/>
            </w:pPr>
            <w:r>
              <w:t>The final deliverables include a description of several solutions and designs from the groups, a discussion of the strengths and weaknesses of each design, a simulation of each design in addition to an analysis.</w:t>
            </w:r>
          </w:p>
        </w:tc>
      </w:tr>
    </w:tbl>
    <w:p w14:paraId="4548B8EC" w14:textId="77777777" w:rsidR="005E64DA" w:rsidRPr="00F346EF" w:rsidRDefault="005E64DA" w:rsidP="005E64DA">
      <w:pPr>
        <w:pStyle w:val="2PX3-Normal"/>
      </w:pPr>
    </w:p>
    <w:p w14:paraId="11EB108D" w14:textId="77777777" w:rsidR="005E64DA" w:rsidRPr="00F346EF" w:rsidRDefault="005E64DA" w:rsidP="0003154D">
      <w:pPr>
        <w:pStyle w:val="2PX3-Normal"/>
        <w:spacing w:after="0"/>
      </w:pPr>
      <w:r w:rsidRPr="00F346EF">
        <w:t>What area of expertise does this project need?</w:t>
      </w:r>
    </w:p>
    <w:tbl>
      <w:tblPr>
        <w:tblStyle w:val="TableGrid"/>
        <w:tblW w:w="9738" w:type="dxa"/>
        <w:tblLook w:val="04A0" w:firstRow="1" w:lastRow="0" w:firstColumn="1" w:lastColumn="0" w:noHBand="0" w:noVBand="1"/>
      </w:tblPr>
      <w:tblGrid>
        <w:gridCol w:w="9738"/>
      </w:tblGrid>
      <w:tr w:rsidR="005E64DA" w:rsidRPr="00F346EF" w14:paraId="0923AEE0" w14:textId="77777777" w:rsidTr="00661CD4">
        <w:trPr>
          <w:trHeight w:val="1342"/>
        </w:trPr>
        <w:tc>
          <w:tcPr>
            <w:tcW w:w="9738" w:type="dxa"/>
          </w:tcPr>
          <w:p w14:paraId="01E6AA66" w14:textId="4216F6D4" w:rsidR="005E64DA" w:rsidRPr="00F346EF" w:rsidRDefault="00E81F29" w:rsidP="005E64DA">
            <w:pPr>
              <w:pStyle w:val="2PX3-Normal"/>
            </w:pPr>
            <w:r>
              <w:t xml:space="preserve">This project would benefit from a </w:t>
            </w:r>
            <w:r w:rsidR="00123174">
              <w:t xml:space="preserve">civil engineer with experience in designing roads and urban areas. In addition, a computer/software engineer who has a deep understanding of simulation as described in the deliverables. </w:t>
            </w:r>
            <w:r w:rsidR="00536CD1">
              <w:t xml:space="preserve">Finally, this project would benefit from an industrial engineer with knowledge of optimizing traffic flow. </w:t>
            </w:r>
          </w:p>
        </w:tc>
      </w:tr>
    </w:tbl>
    <w:p w14:paraId="38F8741C" w14:textId="77777777" w:rsidR="005E64DA" w:rsidRPr="00F346EF" w:rsidRDefault="005E64DA" w:rsidP="005E64DA">
      <w:pPr>
        <w:pStyle w:val="2PX3-Normal"/>
      </w:pPr>
    </w:p>
    <w:p w14:paraId="2E8B3180" w14:textId="2B5DA3BE" w:rsidR="005E64DA" w:rsidRPr="00F346EF" w:rsidRDefault="005E64DA" w:rsidP="0003154D">
      <w:pPr>
        <w:pStyle w:val="2PX3-Normal"/>
        <w:spacing w:after="0"/>
      </w:pPr>
      <w:r w:rsidRPr="00F346EF">
        <w:t xml:space="preserve">What prior experience do you have related to this project? </w:t>
      </w:r>
      <w:r w:rsidR="0003154D" w:rsidRPr="00F346EF">
        <w:t>(e.g., Programming languages, Machine Learning, Simulations, etc.)</w:t>
      </w:r>
    </w:p>
    <w:tbl>
      <w:tblPr>
        <w:tblStyle w:val="TableGrid"/>
        <w:tblW w:w="9649" w:type="dxa"/>
        <w:tblLook w:val="04A0" w:firstRow="1" w:lastRow="0" w:firstColumn="1" w:lastColumn="0" w:noHBand="0" w:noVBand="1"/>
      </w:tblPr>
      <w:tblGrid>
        <w:gridCol w:w="9649"/>
      </w:tblGrid>
      <w:tr w:rsidR="005E64DA" w:rsidRPr="00F346EF" w14:paraId="1482DADC" w14:textId="77777777" w:rsidTr="00661CD4">
        <w:trPr>
          <w:trHeight w:val="1517"/>
        </w:trPr>
        <w:tc>
          <w:tcPr>
            <w:tcW w:w="9649" w:type="dxa"/>
          </w:tcPr>
          <w:p w14:paraId="2CF6D62A" w14:textId="20848327" w:rsidR="0044095E" w:rsidRPr="00F346EF" w:rsidRDefault="0044095E" w:rsidP="005E64DA">
            <w:pPr>
              <w:pStyle w:val="2PX3-Normal"/>
            </w:pPr>
            <w:r>
              <w:t xml:space="preserve">I have experience coding in python, C, and C++, which could be very useful in this scenario. I don’t know much about machine </w:t>
            </w:r>
            <w:proofErr w:type="gramStart"/>
            <w:r>
              <w:t>learning</w:t>
            </w:r>
            <w:proofErr w:type="gramEnd"/>
            <w:r>
              <w:t xml:space="preserve"> but I’d love to learn and gain some experience in this area.</w:t>
            </w:r>
          </w:p>
        </w:tc>
      </w:tr>
    </w:tbl>
    <w:p w14:paraId="40C56E1D" w14:textId="77777777" w:rsidR="0003154D" w:rsidRPr="00F346EF" w:rsidRDefault="0003154D" w:rsidP="005E64DA">
      <w:pPr>
        <w:pStyle w:val="2PX3-Subheading1"/>
        <w:rPr>
          <w:b w:val="0"/>
        </w:rPr>
      </w:pPr>
    </w:p>
    <w:p w14:paraId="1CA7D088" w14:textId="61A7B0F0" w:rsidR="005E64DA" w:rsidRPr="00F346EF" w:rsidRDefault="005E64DA" w:rsidP="005E64DA">
      <w:pPr>
        <w:pStyle w:val="2PX3-Subheading1"/>
        <w:rPr>
          <w:b w:val="0"/>
        </w:rPr>
      </w:pPr>
      <w:r w:rsidRPr="00F346EF">
        <w:rPr>
          <w:b w:val="0"/>
        </w:rPr>
        <w:lastRenderedPageBreak/>
        <w:t xml:space="preserve">Project 3: </w:t>
      </w:r>
      <w:r w:rsidR="0003154D" w:rsidRPr="00F346EF">
        <w:rPr>
          <w:b w:val="0"/>
        </w:rPr>
        <w:t>McMaster Recycling Plant Design</w:t>
      </w:r>
    </w:p>
    <w:p w14:paraId="6CF7BCDB" w14:textId="77777777" w:rsidR="005E64DA" w:rsidRPr="00F346EF" w:rsidRDefault="005E64DA" w:rsidP="0003154D">
      <w:pPr>
        <w:pStyle w:val="2PX3-Normal"/>
        <w:spacing w:after="0"/>
      </w:pPr>
      <w:r w:rsidRPr="00F346EF">
        <w:t xml:space="preserve">Who are the key stakeholders? (i.e., </w:t>
      </w:r>
      <w:r w:rsidRPr="00F346EF">
        <w:rPr>
          <w:i/>
          <w:iCs/>
        </w:rPr>
        <w:t>The Client</w:t>
      </w:r>
      <w:r w:rsidRPr="00F346EF">
        <w:t>)</w:t>
      </w:r>
    </w:p>
    <w:tbl>
      <w:tblPr>
        <w:tblStyle w:val="TableGrid"/>
        <w:tblW w:w="0" w:type="auto"/>
        <w:tblLook w:val="04A0" w:firstRow="1" w:lastRow="0" w:firstColumn="1" w:lastColumn="0" w:noHBand="0" w:noVBand="1"/>
      </w:tblPr>
      <w:tblGrid>
        <w:gridCol w:w="9350"/>
      </w:tblGrid>
      <w:tr w:rsidR="005E64DA" w:rsidRPr="00F346EF" w14:paraId="7FA2397A" w14:textId="77777777" w:rsidTr="00661CD4">
        <w:tc>
          <w:tcPr>
            <w:tcW w:w="9350" w:type="dxa"/>
          </w:tcPr>
          <w:p w14:paraId="77151A63" w14:textId="457EA678" w:rsidR="005E64DA" w:rsidRPr="00F346EF" w:rsidRDefault="0044095E" w:rsidP="005E64DA">
            <w:pPr>
              <w:pStyle w:val="2PX3-Normal"/>
            </w:pPr>
            <w:r>
              <w:t>McMaster Students and faculty, residents of Hamilton near campus</w:t>
            </w:r>
          </w:p>
        </w:tc>
      </w:tr>
    </w:tbl>
    <w:p w14:paraId="0D8404B8" w14:textId="77777777" w:rsidR="005E64DA" w:rsidRPr="00F346EF" w:rsidRDefault="005E64DA" w:rsidP="005E64DA">
      <w:pPr>
        <w:pStyle w:val="2PX3-Normal"/>
      </w:pPr>
    </w:p>
    <w:p w14:paraId="1CB5C303" w14:textId="77777777" w:rsidR="005E64DA" w:rsidRPr="00F346EF" w:rsidRDefault="005E64DA" w:rsidP="0003154D">
      <w:pPr>
        <w:pStyle w:val="2PX3-Normal"/>
        <w:spacing w:after="0"/>
      </w:pPr>
      <w:r w:rsidRPr="00F346EF">
        <w:t>What are the main objectives of this project?</w:t>
      </w:r>
    </w:p>
    <w:tbl>
      <w:tblPr>
        <w:tblStyle w:val="TableGrid"/>
        <w:tblW w:w="9782" w:type="dxa"/>
        <w:tblLook w:val="04A0" w:firstRow="1" w:lastRow="0" w:firstColumn="1" w:lastColumn="0" w:noHBand="0" w:noVBand="1"/>
      </w:tblPr>
      <w:tblGrid>
        <w:gridCol w:w="9782"/>
      </w:tblGrid>
      <w:tr w:rsidR="005E64DA" w:rsidRPr="00F346EF" w14:paraId="2A7FFC11" w14:textId="77777777" w:rsidTr="00661CD4">
        <w:trPr>
          <w:trHeight w:val="1486"/>
        </w:trPr>
        <w:tc>
          <w:tcPr>
            <w:tcW w:w="9782" w:type="dxa"/>
          </w:tcPr>
          <w:p w14:paraId="04071E77" w14:textId="00D414BD" w:rsidR="005E64DA" w:rsidRPr="00F346EF" w:rsidRDefault="0044095E" w:rsidP="005E64DA">
            <w:pPr>
              <w:pStyle w:val="2PX3-Normal"/>
            </w:pPr>
            <w:r>
              <w:t xml:space="preserve">The main objective of this project is to design a state-of-the-art, </w:t>
            </w:r>
            <w:r>
              <w:t>on-campus</w:t>
            </w:r>
            <w:r>
              <w:t xml:space="preserve"> recycling facility to reduce waste output. </w:t>
            </w:r>
            <w:r w:rsidR="00D209DC">
              <w:t>The goal is to design a sorting unit that can classify and distribute waste materials efficiently.</w:t>
            </w:r>
            <w:r>
              <w:t xml:space="preserve"> </w:t>
            </w:r>
          </w:p>
          <w:p w14:paraId="20285C93" w14:textId="77777777" w:rsidR="005E64DA" w:rsidRPr="00F346EF" w:rsidRDefault="005E64DA" w:rsidP="005E64DA">
            <w:pPr>
              <w:pStyle w:val="2PX3-Normal"/>
            </w:pPr>
            <w:r w:rsidRPr="00F346EF">
              <w:t xml:space="preserve"> </w:t>
            </w:r>
          </w:p>
          <w:p w14:paraId="477446B9" w14:textId="77777777" w:rsidR="005E64DA" w:rsidRPr="00F346EF" w:rsidRDefault="005E64DA" w:rsidP="005E64DA">
            <w:pPr>
              <w:pStyle w:val="2PX3-Normal"/>
            </w:pPr>
            <w:r w:rsidRPr="00F346EF">
              <w:t xml:space="preserve"> </w:t>
            </w:r>
          </w:p>
          <w:p w14:paraId="52CA0072" w14:textId="77777777" w:rsidR="005E64DA" w:rsidRPr="00F346EF" w:rsidRDefault="005E64DA" w:rsidP="005E64DA">
            <w:pPr>
              <w:pStyle w:val="2PX3-Normal"/>
            </w:pPr>
          </w:p>
        </w:tc>
      </w:tr>
    </w:tbl>
    <w:p w14:paraId="0AF5EC2D" w14:textId="77777777" w:rsidR="005E64DA" w:rsidRPr="00F346EF" w:rsidRDefault="005E64DA" w:rsidP="005E64DA">
      <w:pPr>
        <w:pStyle w:val="2PX3-Normal"/>
      </w:pPr>
    </w:p>
    <w:p w14:paraId="17721F37" w14:textId="77777777" w:rsidR="005E64DA" w:rsidRPr="00F346EF" w:rsidRDefault="005E64DA" w:rsidP="0003154D">
      <w:pPr>
        <w:pStyle w:val="2PX3-Normal"/>
        <w:spacing w:after="0"/>
      </w:pPr>
      <w:r w:rsidRPr="00F346EF">
        <w:t>What are the final deliverable expectations?</w:t>
      </w:r>
    </w:p>
    <w:tbl>
      <w:tblPr>
        <w:tblStyle w:val="TableGrid"/>
        <w:tblW w:w="9739" w:type="dxa"/>
        <w:tblLook w:val="04A0" w:firstRow="1" w:lastRow="0" w:firstColumn="1" w:lastColumn="0" w:noHBand="0" w:noVBand="1"/>
      </w:tblPr>
      <w:tblGrid>
        <w:gridCol w:w="9739"/>
      </w:tblGrid>
      <w:tr w:rsidR="005E64DA" w:rsidRPr="00F346EF" w14:paraId="5A19A5DC" w14:textId="77777777" w:rsidTr="00661CD4">
        <w:trPr>
          <w:trHeight w:val="1283"/>
        </w:trPr>
        <w:tc>
          <w:tcPr>
            <w:tcW w:w="9739" w:type="dxa"/>
          </w:tcPr>
          <w:p w14:paraId="1024428C" w14:textId="5E1EF4F9" w:rsidR="00D209DC" w:rsidRPr="00F346EF" w:rsidRDefault="00D209DC" w:rsidP="005E64DA">
            <w:pPr>
              <w:pStyle w:val="2PX3-Normal"/>
            </w:pPr>
            <w:r>
              <w:t xml:space="preserve">The final deliverables include a schematic and flowchart of the recycling plant, discussion of the design process, the optical sorting unit design, the software side of this design, and a design report outlining the recycling process. </w:t>
            </w:r>
          </w:p>
        </w:tc>
      </w:tr>
    </w:tbl>
    <w:p w14:paraId="24FCE12F" w14:textId="77777777" w:rsidR="005E64DA" w:rsidRPr="00F346EF" w:rsidRDefault="005E64DA" w:rsidP="005E64DA">
      <w:pPr>
        <w:pStyle w:val="2PX3-Normal"/>
      </w:pPr>
    </w:p>
    <w:p w14:paraId="14579002" w14:textId="77777777" w:rsidR="005E64DA" w:rsidRPr="00F346EF" w:rsidRDefault="005E64DA" w:rsidP="0003154D">
      <w:pPr>
        <w:pStyle w:val="2PX3-Normal"/>
        <w:spacing w:after="0"/>
      </w:pPr>
      <w:r w:rsidRPr="00F346EF">
        <w:t>What area of expertise does this project need?</w:t>
      </w:r>
    </w:p>
    <w:tbl>
      <w:tblPr>
        <w:tblStyle w:val="TableGrid"/>
        <w:tblW w:w="9738" w:type="dxa"/>
        <w:tblLook w:val="04A0" w:firstRow="1" w:lastRow="0" w:firstColumn="1" w:lastColumn="0" w:noHBand="0" w:noVBand="1"/>
      </w:tblPr>
      <w:tblGrid>
        <w:gridCol w:w="9738"/>
      </w:tblGrid>
      <w:tr w:rsidR="005E64DA" w:rsidRPr="00F346EF" w14:paraId="6D0593BB" w14:textId="77777777" w:rsidTr="00661CD4">
        <w:trPr>
          <w:trHeight w:val="1342"/>
        </w:trPr>
        <w:tc>
          <w:tcPr>
            <w:tcW w:w="9738" w:type="dxa"/>
          </w:tcPr>
          <w:p w14:paraId="7E3C5E96" w14:textId="111E3879" w:rsidR="005E64DA" w:rsidRPr="00F346EF" w:rsidRDefault="00D209DC" w:rsidP="005E64DA">
            <w:pPr>
              <w:pStyle w:val="2PX3-Normal"/>
            </w:pPr>
            <w:r>
              <w:t xml:space="preserve">This project would greatly benefit from a software engineer, computer engineer, mechatronics engineer, or anyone with systems design and programming experience. This project would also benefit from a mechanical engineer for the mechanical parts of the recycling process, and a chemical engineer to </w:t>
            </w:r>
            <w:r w:rsidR="009C2C86">
              <w:t>outline the process of recycling each type of item.</w:t>
            </w:r>
          </w:p>
        </w:tc>
      </w:tr>
    </w:tbl>
    <w:p w14:paraId="0A0154DD" w14:textId="77777777" w:rsidR="005E64DA" w:rsidRPr="00F346EF" w:rsidRDefault="005E64DA" w:rsidP="005E64DA">
      <w:pPr>
        <w:pStyle w:val="2PX3-Normal"/>
      </w:pPr>
    </w:p>
    <w:p w14:paraId="7021535C" w14:textId="43C28750" w:rsidR="005E64DA" w:rsidRPr="00F346EF" w:rsidRDefault="005E64DA" w:rsidP="0003154D">
      <w:pPr>
        <w:pStyle w:val="2PX3-Normal"/>
        <w:spacing w:after="0"/>
      </w:pPr>
      <w:r w:rsidRPr="00F346EF">
        <w:t xml:space="preserve">What prior experience do you have related to this project? </w:t>
      </w:r>
      <w:r w:rsidR="0003154D" w:rsidRPr="00F346EF">
        <w:t xml:space="preserve">(e.g., Programming languages, Optical Sensors, Control Systems, etc.) </w:t>
      </w:r>
    </w:p>
    <w:tbl>
      <w:tblPr>
        <w:tblStyle w:val="TableGrid"/>
        <w:tblW w:w="9649" w:type="dxa"/>
        <w:tblLook w:val="04A0" w:firstRow="1" w:lastRow="0" w:firstColumn="1" w:lastColumn="0" w:noHBand="0" w:noVBand="1"/>
      </w:tblPr>
      <w:tblGrid>
        <w:gridCol w:w="9649"/>
      </w:tblGrid>
      <w:tr w:rsidR="005E64DA" w:rsidRPr="00F346EF" w14:paraId="7F019DA0" w14:textId="77777777" w:rsidTr="00661CD4">
        <w:trPr>
          <w:trHeight w:val="1517"/>
        </w:trPr>
        <w:tc>
          <w:tcPr>
            <w:tcW w:w="9649" w:type="dxa"/>
          </w:tcPr>
          <w:p w14:paraId="4987EFA6" w14:textId="3BD4DC47" w:rsidR="005E64DA" w:rsidRPr="00F346EF" w:rsidRDefault="009C2C86" w:rsidP="005E64DA">
            <w:pPr>
              <w:pStyle w:val="2PX3-Normal"/>
            </w:pPr>
            <w:r>
              <w:t xml:space="preserve">As a student in mechatronics engineering, I hope to specialize in control systems and combining software design with mechanical design to solve problems. That being said, my knowledge of C++ and python would be a great help to this project. </w:t>
            </w:r>
          </w:p>
        </w:tc>
      </w:tr>
    </w:tbl>
    <w:p w14:paraId="7DA9098A" w14:textId="77777777" w:rsidR="0003154D" w:rsidRPr="00F346EF" w:rsidRDefault="0003154D" w:rsidP="005E64DA">
      <w:pPr>
        <w:pStyle w:val="2PX3-Subheading1"/>
        <w:rPr>
          <w:b w:val="0"/>
        </w:rPr>
      </w:pPr>
    </w:p>
    <w:p w14:paraId="7F5EB004" w14:textId="37494BAD" w:rsidR="005E64DA" w:rsidRPr="00F346EF" w:rsidRDefault="005E64DA" w:rsidP="005E64DA">
      <w:pPr>
        <w:pStyle w:val="2PX3-Subheading1"/>
        <w:rPr>
          <w:b w:val="0"/>
        </w:rPr>
      </w:pPr>
      <w:r w:rsidRPr="00F346EF">
        <w:rPr>
          <w:b w:val="0"/>
        </w:rPr>
        <w:t xml:space="preserve">Project 4: </w:t>
      </w:r>
      <w:r w:rsidR="0003154D" w:rsidRPr="00F346EF">
        <w:rPr>
          <w:b w:val="0"/>
        </w:rPr>
        <w:t>Source Water Monitoring Project</w:t>
      </w:r>
    </w:p>
    <w:p w14:paraId="6E9391BF" w14:textId="77777777" w:rsidR="005E64DA" w:rsidRPr="00F346EF" w:rsidRDefault="005E64DA" w:rsidP="0003154D">
      <w:pPr>
        <w:pStyle w:val="2PX3-Normal"/>
        <w:spacing w:after="0"/>
      </w:pPr>
      <w:r w:rsidRPr="00F346EF">
        <w:t xml:space="preserve">Who are the key stakeholders? (i.e., </w:t>
      </w:r>
      <w:r w:rsidRPr="00F346EF">
        <w:rPr>
          <w:i/>
          <w:iCs/>
        </w:rPr>
        <w:t>The Client</w:t>
      </w:r>
      <w:r w:rsidRPr="00F346EF">
        <w:t>)</w:t>
      </w:r>
    </w:p>
    <w:tbl>
      <w:tblPr>
        <w:tblStyle w:val="TableGrid"/>
        <w:tblW w:w="0" w:type="auto"/>
        <w:tblLook w:val="04A0" w:firstRow="1" w:lastRow="0" w:firstColumn="1" w:lastColumn="0" w:noHBand="0" w:noVBand="1"/>
      </w:tblPr>
      <w:tblGrid>
        <w:gridCol w:w="9350"/>
      </w:tblGrid>
      <w:tr w:rsidR="005E64DA" w:rsidRPr="00F346EF" w14:paraId="165C35EC" w14:textId="77777777" w:rsidTr="00661CD4">
        <w:tc>
          <w:tcPr>
            <w:tcW w:w="9350" w:type="dxa"/>
          </w:tcPr>
          <w:p w14:paraId="2E4B35D0" w14:textId="31E6E300" w:rsidR="005E64DA" w:rsidRPr="00F346EF" w:rsidRDefault="009C2C86" w:rsidP="005E64DA">
            <w:pPr>
              <w:pStyle w:val="2PX3-Normal"/>
            </w:pPr>
            <w:r>
              <w:t>Residents of areas with poor water conditions</w:t>
            </w:r>
          </w:p>
        </w:tc>
      </w:tr>
    </w:tbl>
    <w:p w14:paraId="6A8D4B8A" w14:textId="77777777" w:rsidR="005E64DA" w:rsidRPr="00F346EF" w:rsidRDefault="005E64DA" w:rsidP="005E64DA">
      <w:pPr>
        <w:pStyle w:val="2PX3-Normal"/>
      </w:pPr>
    </w:p>
    <w:p w14:paraId="4997DECC" w14:textId="77777777" w:rsidR="005E64DA" w:rsidRPr="00F346EF" w:rsidRDefault="005E64DA" w:rsidP="0003154D">
      <w:pPr>
        <w:pStyle w:val="2PX3-Normal"/>
        <w:spacing w:after="0"/>
      </w:pPr>
      <w:r w:rsidRPr="00F346EF">
        <w:t>What are the main objectives of this project?</w:t>
      </w:r>
    </w:p>
    <w:tbl>
      <w:tblPr>
        <w:tblStyle w:val="TableGrid"/>
        <w:tblW w:w="9782" w:type="dxa"/>
        <w:tblLook w:val="04A0" w:firstRow="1" w:lastRow="0" w:firstColumn="1" w:lastColumn="0" w:noHBand="0" w:noVBand="1"/>
      </w:tblPr>
      <w:tblGrid>
        <w:gridCol w:w="9782"/>
      </w:tblGrid>
      <w:tr w:rsidR="005E64DA" w:rsidRPr="00F346EF" w14:paraId="5A48E183" w14:textId="77777777" w:rsidTr="00661CD4">
        <w:trPr>
          <w:trHeight w:val="1486"/>
        </w:trPr>
        <w:tc>
          <w:tcPr>
            <w:tcW w:w="9782" w:type="dxa"/>
          </w:tcPr>
          <w:p w14:paraId="35B77679" w14:textId="1437E802" w:rsidR="005E64DA" w:rsidRPr="00F346EF" w:rsidRDefault="00D075DA" w:rsidP="005E64DA">
            <w:pPr>
              <w:pStyle w:val="2PX3-Normal"/>
            </w:pPr>
            <w:r>
              <w:t>Design a machine learning framework to detect the presence of algae in water by analyzing images from drones. Also, design a flight path for the drones to optimize battery life and data collection points.</w:t>
            </w:r>
          </w:p>
        </w:tc>
      </w:tr>
    </w:tbl>
    <w:p w14:paraId="39004B76" w14:textId="77777777" w:rsidR="005E64DA" w:rsidRPr="00F346EF" w:rsidRDefault="005E64DA" w:rsidP="005E64DA">
      <w:pPr>
        <w:pStyle w:val="2PX3-Normal"/>
      </w:pPr>
    </w:p>
    <w:p w14:paraId="5B5BC4C8" w14:textId="77777777" w:rsidR="005E64DA" w:rsidRPr="00F346EF" w:rsidRDefault="005E64DA" w:rsidP="0003154D">
      <w:pPr>
        <w:pStyle w:val="2PX3-Normal"/>
        <w:spacing w:after="0"/>
      </w:pPr>
      <w:r w:rsidRPr="00F346EF">
        <w:t>What are the final deliverable expectations?</w:t>
      </w:r>
    </w:p>
    <w:tbl>
      <w:tblPr>
        <w:tblStyle w:val="TableGrid"/>
        <w:tblW w:w="9739" w:type="dxa"/>
        <w:tblLook w:val="04A0" w:firstRow="1" w:lastRow="0" w:firstColumn="1" w:lastColumn="0" w:noHBand="0" w:noVBand="1"/>
      </w:tblPr>
      <w:tblGrid>
        <w:gridCol w:w="9739"/>
      </w:tblGrid>
      <w:tr w:rsidR="005E64DA" w:rsidRPr="00F346EF" w14:paraId="0FA5D941" w14:textId="77777777" w:rsidTr="00661CD4">
        <w:trPr>
          <w:trHeight w:val="1283"/>
        </w:trPr>
        <w:tc>
          <w:tcPr>
            <w:tcW w:w="9739" w:type="dxa"/>
          </w:tcPr>
          <w:p w14:paraId="6A992178" w14:textId="24E10F5B" w:rsidR="005E64DA" w:rsidRPr="00F346EF" w:rsidRDefault="0035636D" w:rsidP="005E64DA">
            <w:pPr>
              <w:pStyle w:val="2PX3-Normal"/>
            </w:pPr>
            <w:r>
              <w:t xml:space="preserve">The final deliverables must include a diagram describing the drone system, discussion of the design process, design recommendations for the drone, discussion of possible errors due to the machine learning component, and a design project report outlining the overall process. </w:t>
            </w:r>
          </w:p>
        </w:tc>
      </w:tr>
    </w:tbl>
    <w:p w14:paraId="688C523A" w14:textId="77777777" w:rsidR="005E64DA" w:rsidRPr="00F346EF" w:rsidRDefault="005E64DA" w:rsidP="005E64DA">
      <w:pPr>
        <w:pStyle w:val="2PX3-Normal"/>
      </w:pPr>
    </w:p>
    <w:p w14:paraId="6A3B5D13" w14:textId="77777777" w:rsidR="005E64DA" w:rsidRPr="00F346EF" w:rsidRDefault="005E64DA" w:rsidP="0003154D">
      <w:pPr>
        <w:pStyle w:val="2PX3-Normal"/>
        <w:spacing w:after="0"/>
      </w:pPr>
      <w:r w:rsidRPr="00F346EF">
        <w:t>What area of expertise does this project need?</w:t>
      </w:r>
    </w:p>
    <w:tbl>
      <w:tblPr>
        <w:tblStyle w:val="TableGrid"/>
        <w:tblW w:w="9738" w:type="dxa"/>
        <w:tblLook w:val="04A0" w:firstRow="1" w:lastRow="0" w:firstColumn="1" w:lastColumn="0" w:noHBand="0" w:noVBand="1"/>
      </w:tblPr>
      <w:tblGrid>
        <w:gridCol w:w="9738"/>
      </w:tblGrid>
      <w:tr w:rsidR="005E64DA" w:rsidRPr="00F346EF" w14:paraId="66EC52E5" w14:textId="77777777" w:rsidTr="00661CD4">
        <w:trPr>
          <w:trHeight w:val="1342"/>
        </w:trPr>
        <w:tc>
          <w:tcPr>
            <w:tcW w:w="9738" w:type="dxa"/>
          </w:tcPr>
          <w:p w14:paraId="026E9239" w14:textId="111C1C23" w:rsidR="005E64DA" w:rsidRPr="00F346EF" w:rsidRDefault="0035636D" w:rsidP="005E64DA">
            <w:pPr>
              <w:pStyle w:val="2PX3-Normal"/>
            </w:pPr>
            <w:r>
              <w:t>This area of expertise would benefit greatly from a software engineer for the machine learning aspect, and a</w:t>
            </w:r>
            <w:r w:rsidR="00890FCE">
              <w:t>n environmental engineer to reduce the environmental effect of the monitoring program.</w:t>
            </w:r>
          </w:p>
        </w:tc>
      </w:tr>
    </w:tbl>
    <w:p w14:paraId="13351242" w14:textId="77777777" w:rsidR="005E64DA" w:rsidRPr="00F346EF" w:rsidRDefault="005E64DA" w:rsidP="005E64DA">
      <w:pPr>
        <w:pStyle w:val="2PX3-Normal"/>
      </w:pPr>
    </w:p>
    <w:p w14:paraId="760A2A24" w14:textId="05B4B31A" w:rsidR="005E64DA" w:rsidRPr="00F346EF" w:rsidRDefault="005E64DA" w:rsidP="0003154D">
      <w:pPr>
        <w:pStyle w:val="2PX3-Normal"/>
        <w:spacing w:after="0"/>
      </w:pPr>
      <w:r w:rsidRPr="00F346EF">
        <w:t xml:space="preserve">What prior experience do you have related to this project? </w:t>
      </w:r>
      <w:r w:rsidR="0003154D" w:rsidRPr="00F346EF">
        <w:t xml:space="preserve">(e.g., Programming languages, Sensors, Machine Learning, Drone Control, etc.) </w:t>
      </w:r>
    </w:p>
    <w:tbl>
      <w:tblPr>
        <w:tblStyle w:val="TableGrid"/>
        <w:tblW w:w="9649" w:type="dxa"/>
        <w:tblLook w:val="04A0" w:firstRow="1" w:lastRow="0" w:firstColumn="1" w:lastColumn="0" w:noHBand="0" w:noVBand="1"/>
      </w:tblPr>
      <w:tblGrid>
        <w:gridCol w:w="9649"/>
      </w:tblGrid>
      <w:tr w:rsidR="005E64DA" w:rsidRPr="00F346EF" w14:paraId="2FEF706C" w14:textId="77777777" w:rsidTr="00661CD4">
        <w:trPr>
          <w:trHeight w:val="1517"/>
        </w:trPr>
        <w:tc>
          <w:tcPr>
            <w:tcW w:w="9649" w:type="dxa"/>
          </w:tcPr>
          <w:p w14:paraId="7EFFA1CF" w14:textId="6D51FCA3" w:rsidR="005E64DA" w:rsidRPr="00F346EF" w:rsidRDefault="00890FCE" w:rsidP="005E64DA">
            <w:pPr>
              <w:pStyle w:val="2PX3-Normal"/>
            </w:pPr>
            <w:r>
              <w:t>As mentioned previously, I have experience in python, which has many machine learning modules available and would be perfect for this task. I also have experience flying a drone and capturing images as a hobby.</w:t>
            </w:r>
          </w:p>
        </w:tc>
      </w:tr>
    </w:tbl>
    <w:p w14:paraId="380094DB" w14:textId="77777777" w:rsidR="005E64DA" w:rsidRPr="00F346EF" w:rsidRDefault="005E64DA" w:rsidP="008D197C">
      <w:pPr>
        <w:pStyle w:val="2PX3-Heading1"/>
        <w:rPr>
          <w:b w:val="0"/>
          <w:bCs w:val="0"/>
        </w:rPr>
      </w:pPr>
      <w:r w:rsidRPr="00F346EF">
        <w:rPr>
          <w:b w:val="0"/>
          <w:bCs w:val="0"/>
        </w:rPr>
        <w:lastRenderedPageBreak/>
        <w:t>Stage 2: Personality Test Preliminary Research</w:t>
      </w:r>
    </w:p>
    <w:p w14:paraId="095B78D8" w14:textId="77777777" w:rsidR="005E64DA" w:rsidRPr="00F346EF" w:rsidRDefault="005E64DA" w:rsidP="005E64DA">
      <w:pPr>
        <w:pStyle w:val="2PX3-Normal"/>
      </w:pPr>
      <w:proofErr w:type="gramStart"/>
      <w:r w:rsidRPr="00F346EF">
        <w:t>In order to</w:t>
      </w:r>
      <w:proofErr w:type="gramEnd"/>
      <w:r w:rsidRPr="00F346EF">
        <w:t xml:space="preserve"> function efficiently as a team player, you need to know your personality well. (What works best? What does not?) The Big Five Personality Test is the most reliable and valid assessment used in the recent years to measure personality. Please conduct preliminary research on The Big Five Personality Test and discuss your findings below </w:t>
      </w:r>
      <w:r w:rsidRPr="00F346EF">
        <w:rPr>
          <w:u w:val="single"/>
        </w:rPr>
        <w:t>before doing the test</w:t>
      </w:r>
      <w:r w:rsidRPr="00F346EF">
        <w:t xml:space="preserve">. </w:t>
      </w:r>
    </w:p>
    <w:p w14:paraId="15379D6F" w14:textId="77777777" w:rsidR="005E64DA" w:rsidRPr="00F346EF" w:rsidRDefault="005E64DA" w:rsidP="002C2E46">
      <w:pPr>
        <w:pStyle w:val="2PX3-Normal"/>
        <w:spacing w:after="0"/>
      </w:pPr>
      <w:r w:rsidRPr="00F346EF">
        <w:t>Please write down the 5 personality traits and brief description of each of them.</w:t>
      </w:r>
    </w:p>
    <w:tbl>
      <w:tblPr>
        <w:tblStyle w:val="TableGrid"/>
        <w:tblW w:w="9751" w:type="dxa"/>
        <w:tblLook w:val="04A0" w:firstRow="1" w:lastRow="0" w:firstColumn="1" w:lastColumn="0" w:noHBand="0" w:noVBand="1"/>
        <w:tblCaption w:val="5 Personality Traits"/>
        <w:tblDescription w:val="List 5 personality traits and their descriptions"/>
      </w:tblPr>
      <w:tblGrid>
        <w:gridCol w:w="1851"/>
        <w:gridCol w:w="7900"/>
      </w:tblGrid>
      <w:tr w:rsidR="005E64DA" w:rsidRPr="00F346EF" w14:paraId="00B64B78" w14:textId="77777777" w:rsidTr="00661CD4">
        <w:trPr>
          <w:trHeight w:val="592"/>
        </w:trPr>
        <w:tc>
          <w:tcPr>
            <w:tcW w:w="1851" w:type="dxa"/>
          </w:tcPr>
          <w:p w14:paraId="119F7030" w14:textId="77777777" w:rsidR="005E64DA" w:rsidRPr="00F346EF" w:rsidRDefault="005E64DA" w:rsidP="005E64DA">
            <w:pPr>
              <w:pStyle w:val="2PX3-Normal"/>
            </w:pPr>
            <w:r w:rsidRPr="00F346EF">
              <w:t>1.</w:t>
            </w:r>
          </w:p>
        </w:tc>
        <w:tc>
          <w:tcPr>
            <w:tcW w:w="7900" w:type="dxa"/>
          </w:tcPr>
          <w:p w14:paraId="2C9F9224" w14:textId="42D8F7DE" w:rsidR="005E64DA" w:rsidRPr="00F346EF" w:rsidRDefault="007F166C" w:rsidP="005E64DA">
            <w:pPr>
              <w:pStyle w:val="2PX3-Normal"/>
            </w:pPr>
            <w:r>
              <w:t>Conscientiousness – someone who is conscious of their own feelings and the feelings of others around them, and is also detail oriented and organized</w:t>
            </w:r>
          </w:p>
        </w:tc>
      </w:tr>
      <w:tr w:rsidR="005E64DA" w:rsidRPr="00F346EF" w14:paraId="5087F2B2" w14:textId="77777777" w:rsidTr="00661CD4">
        <w:trPr>
          <w:trHeight w:val="592"/>
        </w:trPr>
        <w:tc>
          <w:tcPr>
            <w:tcW w:w="1851" w:type="dxa"/>
          </w:tcPr>
          <w:p w14:paraId="6C79ECA5" w14:textId="77777777" w:rsidR="005E64DA" w:rsidRPr="00F346EF" w:rsidRDefault="005E64DA" w:rsidP="005E64DA">
            <w:pPr>
              <w:pStyle w:val="2PX3-Normal"/>
            </w:pPr>
            <w:r w:rsidRPr="00F346EF">
              <w:t>2.</w:t>
            </w:r>
          </w:p>
        </w:tc>
        <w:tc>
          <w:tcPr>
            <w:tcW w:w="7900" w:type="dxa"/>
          </w:tcPr>
          <w:p w14:paraId="1C785CAC" w14:textId="7CD777F7" w:rsidR="005E64DA" w:rsidRPr="00F346EF" w:rsidRDefault="007F166C" w:rsidP="005E64DA">
            <w:pPr>
              <w:pStyle w:val="2PX3-Normal"/>
            </w:pPr>
            <w:r>
              <w:t>Openness – Someone who is imaginative and not afraid of exploring new ideas</w:t>
            </w:r>
          </w:p>
        </w:tc>
      </w:tr>
      <w:tr w:rsidR="005E64DA" w:rsidRPr="00F346EF" w14:paraId="56EC2BE0" w14:textId="77777777" w:rsidTr="00661CD4">
        <w:trPr>
          <w:trHeight w:val="592"/>
        </w:trPr>
        <w:tc>
          <w:tcPr>
            <w:tcW w:w="1851" w:type="dxa"/>
          </w:tcPr>
          <w:p w14:paraId="0A768A0F" w14:textId="77777777" w:rsidR="005E64DA" w:rsidRPr="00F346EF" w:rsidRDefault="005E64DA" w:rsidP="005E64DA">
            <w:pPr>
              <w:pStyle w:val="2PX3-Normal"/>
            </w:pPr>
            <w:r w:rsidRPr="00F346EF">
              <w:t>3.</w:t>
            </w:r>
          </w:p>
        </w:tc>
        <w:tc>
          <w:tcPr>
            <w:tcW w:w="7900" w:type="dxa"/>
          </w:tcPr>
          <w:p w14:paraId="009B0A70" w14:textId="2D6E8F72" w:rsidR="005E64DA" w:rsidRPr="00F346EF" w:rsidRDefault="007F166C" w:rsidP="005E64DA">
            <w:pPr>
              <w:pStyle w:val="2PX3-Normal"/>
            </w:pPr>
            <w:r>
              <w:t xml:space="preserve">Neuroticism – one’s response to a stressful environment, characterized by overthinking and </w:t>
            </w:r>
            <w:r w:rsidR="002F100F">
              <w:t>a lack of emotional stability</w:t>
            </w:r>
          </w:p>
        </w:tc>
      </w:tr>
      <w:tr w:rsidR="005E64DA" w:rsidRPr="00F346EF" w14:paraId="323DC3BE" w14:textId="77777777" w:rsidTr="00661CD4">
        <w:trPr>
          <w:trHeight w:val="592"/>
        </w:trPr>
        <w:tc>
          <w:tcPr>
            <w:tcW w:w="1851" w:type="dxa"/>
          </w:tcPr>
          <w:p w14:paraId="3D5C0B44" w14:textId="77777777" w:rsidR="005E64DA" w:rsidRPr="00F346EF" w:rsidRDefault="005E64DA" w:rsidP="005E64DA">
            <w:pPr>
              <w:pStyle w:val="2PX3-Normal"/>
            </w:pPr>
            <w:r w:rsidRPr="00F346EF">
              <w:t>4.</w:t>
            </w:r>
          </w:p>
        </w:tc>
        <w:tc>
          <w:tcPr>
            <w:tcW w:w="7900" w:type="dxa"/>
          </w:tcPr>
          <w:p w14:paraId="0F28FB4F" w14:textId="358E0F75" w:rsidR="005E64DA" w:rsidRPr="00F346EF" w:rsidRDefault="002F100F" w:rsidP="005E64DA">
            <w:pPr>
              <w:pStyle w:val="2PX3-Normal"/>
            </w:pPr>
            <w:r>
              <w:t>Extraversion – someone who is outgoing, enjoys attention, and “high-energy” in social environments</w:t>
            </w:r>
          </w:p>
        </w:tc>
      </w:tr>
      <w:tr w:rsidR="005E64DA" w:rsidRPr="00F346EF" w14:paraId="172C2E12" w14:textId="77777777" w:rsidTr="00661CD4">
        <w:trPr>
          <w:trHeight w:val="567"/>
        </w:trPr>
        <w:tc>
          <w:tcPr>
            <w:tcW w:w="1851" w:type="dxa"/>
          </w:tcPr>
          <w:p w14:paraId="068B12CA" w14:textId="77777777" w:rsidR="005E64DA" w:rsidRPr="00F346EF" w:rsidRDefault="005E64DA" w:rsidP="005E64DA">
            <w:pPr>
              <w:pStyle w:val="2PX3-Normal"/>
            </w:pPr>
            <w:r w:rsidRPr="00F346EF">
              <w:t>5.</w:t>
            </w:r>
          </w:p>
        </w:tc>
        <w:tc>
          <w:tcPr>
            <w:tcW w:w="7900" w:type="dxa"/>
          </w:tcPr>
          <w:p w14:paraId="205C7CCB" w14:textId="0D712BE1" w:rsidR="005E64DA" w:rsidRPr="00F346EF" w:rsidRDefault="002F100F" w:rsidP="005E64DA">
            <w:pPr>
              <w:pStyle w:val="2PX3-Normal"/>
            </w:pPr>
            <w:r>
              <w:t>Agreeableness – someone who is compassionate and kind, tends to agree and settle to avoid conflicts, often seek to help others</w:t>
            </w:r>
          </w:p>
        </w:tc>
      </w:tr>
    </w:tbl>
    <w:p w14:paraId="14F03678" w14:textId="77777777" w:rsidR="005E64DA" w:rsidRPr="00F346EF" w:rsidRDefault="005E64DA" w:rsidP="005E64DA">
      <w:pPr>
        <w:pStyle w:val="2PX3-Normal"/>
      </w:pPr>
    </w:p>
    <w:p w14:paraId="5E664979" w14:textId="77777777" w:rsidR="005E64DA" w:rsidRPr="00F346EF" w:rsidRDefault="005E64DA" w:rsidP="002C2E46">
      <w:pPr>
        <w:pStyle w:val="2PX3-Normal"/>
        <w:spacing w:after="0"/>
      </w:pPr>
      <w:r w:rsidRPr="00F346EF">
        <w:t>What percentage of each personality trait do you think you have?</w:t>
      </w:r>
    </w:p>
    <w:tbl>
      <w:tblPr>
        <w:tblStyle w:val="TableGrid"/>
        <w:tblpPr w:leftFromText="180" w:rightFromText="180" w:vertAnchor="text" w:horzAnchor="margin" w:tblpY="17"/>
        <w:tblW w:w="0" w:type="auto"/>
        <w:tblLook w:val="04A0" w:firstRow="1" w:lastRow="0" w:firstColumn="1" w:lastColumn="0" w:noHBand="0" w:noVBand="1"/>
        <w:tblCaption w:val="Personality Percentage"/>
        <w:tblDescription w:val="Percentage of each personality"/>
      </w:tblPr>
      <w:tblGrid>
        <w:gridCol w:w="1938"/>
        <w:gridCol w:w="1661"/>
      </w:tblGrid>
      <w:tr w:rsidR="005E64DA" w:rsidRPr="00F346EF" w14:paraId="59E9C338" w14:textId="77777777" w:rsidTr="00661CD4">
        <w:trPr>
          <w:trHeight w:val="469"/>
        </w:trPr>
        <w:tc>
          <w:tcPr>
            <w:tcW w:w="1661" w:type="dxa"/>
          </w:tcPr>
          <w:p w14:paraId="151D836C" w14:textId="77777777" w:rsidR="005E64DA" w:rsidRPr="00F346EF" w:rsidRDefault="005E64DA" w:rsidP="005E64DA">
            <w:pPr>
              <w:pStyle w:val="2PX3-Normal"/>
            </w:pPr>
            <w:r w:rsidRPr="00F346EF">
              <w:t>Trait</w:t>
            </w:r>
          </w:p>
        </w:tc>
        <w:tc>
          <w:tcPr>
            <w:tcW w:w="1661" w:type="dxa"/>
          </w:tcPr>
          <w:p w14:paraId="28477F42" w14:textId="77777777" w:rsidR="005E64DA" w:rsidRPr="00F346EF" w:rsidRDefault="005E64DA" w:rsidP="005E64DA">
            <w:pPr>
              <w:pStyle w:val="2PX3-Normal"/>
            </w:pPr>
            <w:r w:rsidRPr="00F346EF">
              <w:t>Percentage</w:t>
            </w:r>
          </w:p>
        </w:tc>
      </w:tr>
      <w:tr w:rsidR="005E64DA" w:rsidRPr="00F346EF" w14:paraId="50E527BD" w14:textId="77777777" w:rsidTr="00661CD4">
        <w:trPr>
          <w:trHeight w:val="469"/>
        </w:trPr>
        <w:tc>
          <w:tcPr>
            <w:tcW w:w="1661" w:type="dxa"/>
          </w:tcPr>
          <w:p w14:paraId="77F316AE" w14:textId="37E02294" w:rsidR="005E64DA" w:rsidRPr="00F346EF" w:rsidRDefault="00F83B27" w:rsidP="005E64DA">
            <w:pPr>
              <w:pStyle w:val="2PX3-Normal"/>
            </w:pPr>
            <w:r>
              <w:t>Openness</w:t>
            </w:r>
          </w:p>
        </w:tc>
        <w:tc>
          <w:tcPr>
            <w:tcW w:w="1661" w:type="dxa"/>
          </w:tcPr>
          <w:p w14:paraId="43B9FB29" w14:textId="29CD6596" w:rsidR="005E64DA" w:rsidRPr="00F346EF" w:rsidRDefault="00F83B27" w:rsidP="005E64DA">
            <w:pPr>
              <w:pStyle w:val="2PX3-Normal"/>
            </w:pPr>
            <w:r>
              <w:t>69%</w:t>
            </w:r>
          </w:p>
        </w:tc>
      </w:tr>
      <w:tr w:rsidR="005E64DA" w:rsidRPr="00F346EF" w14:paraId="707CF00D" w14:textId="77777777" w:rsidTr="00661CD4">
        <w:trPr>
          <w:trHeight w:val="469"/>
        </w:trPr>
        <w:tc>
          <w:tcPr>
            <w:tcW w:w="1661" w:type="dxa"/>
          </w:tcPr>
          <w:p w14:paraId="02326152" w14:textId="2C10B398" w:rsidR="005E64DA" w:rsidRPr="00F346EF" w:rsidRDefault="00F83B27" w:rsidP="005E64DA">
            <w:pPr>
              <w:pStyle w:val="2PX3-Normal"/>
            </w:pPr>
            <w:r>
              <w:t>Conscientiousness</w:t>
            </w:r>
          </w:p>
        </w:tc>
        <w:tc>
          <w:tcPr>
            <w:tcW w:w="1661" w:type="dxa"/>
          </w:tcPr>
          <w:p w14:paraId="61CC2A3A" w14:textId="08A9C6E6" w:rsidR="005E64DA" w:rsidRPr="00F346EF" w:rsidRDefault="00F83B27" w:rsidP="005E64DA">
            <w:pPr>
              <w:pStyle w:val="2PX3-Normal"/>
            </w:pPr>
            <w:r>
              <w:t>33%</w:t>
            </w:r>
          </w:p>
        </w:tc>
      </w:tr>
      <w:tr w:rsidR="005E64DA" w:rsidRPr="00F346EF" w14:paraId="2203EF6D" w14:textId="77777777" w:rsidTr="00661CD4">
        <w:trPr>
          <w:trHeight w:val="469"/>
        </w:trPr>
        <w:tc>
          <w:tcPr>
            <w:tcW w:w="1661" w:type="dxa"/>
          </w:tcPr>
          <w:p w14:paraId="041212AB" w14:textId="438C0684" w:rsidR="005E64DA" w:rsidRPr="00F346EF" w:rsidRDefault="00F83B27" w:rsidP="005E64DA">
            <w:pPr>
              <w:pStyle w:val="2PX3-Normal"/>
            </w:pPr>
            <w:r>
              <w:t>Extraversion</w:t>
            </w:r>
          </w:p>
        </w:tc>
        <w:tc>
          <w:tcPr>
            <w:tcW w:w="1661" w:type="dxa"/>
          </w:tcPr>
          <w:p w14:paraId="4462EBFC" w14:textId="5A9AD002" w:rsidR="005E64DA" w:rsidRPr="00F346EF" w:rsidRDefault="00F83B27" w:rsidP="005E64DA">
            <w:pPr>
              <w:pStyle w:val="2PX3-Normal"/>
            </w:pPr>
            <w:r>
              <w:t>50%</w:t>
            </w:r>
          </w:p>
        </w:tc>
      </w:tr>
      <w:tr w:rsidR="005E64DA" w:rsidRPr="00F346EF" w14:paraId="0C754E75" w14:textId="77777777" w:rsidTr="00661CD4">
        <w:trPr>
          <w:trHeight w:val="469"/>
        </w:trPr>
        <w:tc>
          <w:tcPr>
            <w:tcW w:w="1661" w:type="dxa"/>
          </w:tcPr>
          <w:p w14:paraId="0C04EA03" w14:textId="4675ABCB" w:rsidR="005E64DA" w:rsidRPr="00F346EF" w:rsidRDefault="00F83B27" w:rsidP="005E64DA">
            <w:pPr>
              <w:pStyle w:val="2PX3-Normal"/>
            </w:pPr>
            <w:r>
              <w:t>Agreeableness</w:t>
            </w:r>
          </w:p>
        </w:tc>
        <w:tc>
          <w:tcPr>
            <w:tcW w:w="1661" w:type="dxa"/>
          </w:tcPr>
          <w:p w14:paraId="33923E85" w14:textId="5C79E6C5" w:rsidR="005E64DA" w:rsidRPr="00F346EF" w:rsidRDefault="00F83B27" w:rsidP="005E64DA">
            <w:pPr>
              <w:pStyle w:val="2PX3-Normal"/>
            </w:pPr>
            <w:r>
              <w:t>48%</w:t>
            </w:r>
          </w:p>
        </w:tc>
      </w:tr>
      <w:tr w:rsidR="005E64DA" w:rsidRPr="00F346EF" w14:paraId="11B04332" w14:textId="77777777" w:rsidTr="00661CD4">
        <w:trPr>
          <w:trHeight w:val="448"/>
        </w:trPr>
        <w:tc>
          <w:tcPr>
            <w:tcW w:w="1661" w:type="dxa"/>
          </w:tcPr>
          <w:p w14:paraId="0B4FA5B0" w14:textId="18BE6F91" w:rsidR="005E64DA" w:rsidRPr="00F346EF" w:rsidRDefault="00F83B27" w:rsidP="005E64DA">
            <w:pPr>
              <w:pStyle w:val="2PX3-Normal"/>
            </w:pPr>
            <w:r>
              <w:t>Neuroticism</w:t>
            </w:r>
          </w:p>
        </w:tc>
        <w:tc>
          <w:tcPr>
            <w:tcW w:w="1661" w:type="dxa"/>
          </w:tcPr>
          <w:p w14:paraId="099419D9" w14:textId="2DBCD8EC" w:rsidR="005E64DA" w:rsidRPr="00F346EF" w:rsidRDefault="00F83B27" w:rsidP="005E64DA">
            <w:pPr>
              <w:pStyle w:val="2PX3-Normal"/>
            </w:pPr>
            <w:r>
              <w:t>37.5%</w:t>
            </w:r>
          </w:p>
        </w:tc>
      </w:tr>
    </w:tbl>
    <w:p w14:paraId="320E92D5" w14:textId="77777777" w:rsidR="005E64DA" w:rsidRPr="00F346EF" w:rsidRDefault="005E64DA" w:rsidP="005E64DA">
      <w:pPr>
        <w:pStyle w:val="2PX3-Normal"/>
      </w:pPr>
    </w:p>
    <w:p w14:paraId="7423BBA9" w14:textId="77777777" w:rsidR="005E64DA" w:rsidRPr="00F346EF" w:rsidRDefault="005E64DA" w:rsidP="005E64DA">
      <w:pPr>
        <w:pStyle w:val="2PX3-Normal"/>
      </w:pPr>
    </w:p>
    <w:p w14:paraId="19E32AC6" w14:textId="77777777" w:rsidR="005E64DA" w:rsidRPr="00F346EF" w:rsidRDefault="005E64DA" w:rsidP="005E64DA">
      <w:pPr>
        <w:pStyle w:val="2PX3-Normal"/>
      </w:pPr>
    </w:p>
    <w:p w14:paraId="3AECA274" w14:textId="77777777" w:rsidR="005E64DA" w:rsidRPr="00F346EF" w:rsidRDefault="005E64DA" w:rsidP="005E64DA">
      <w:pPr>
        <w:pStyle w:val="2PX3-Normal"/>
      </w:pPr>
    </w:p>
    <w:p w14:paraId="71CA0578" w14:textId="61E1AEFC" w:rsidR="005E64DA" w:rsidRDefault="005E64DA" w:rsidP="005E64DA">
      <w:pPr>
        <w:pStyle w:val="2PX3-Normal"/>
      </w:pPr>
    </w:p>
    <w:p w14:paraId="2A02D4E3" w14:textId="49ADCC0D" w:rsidR="00FE6F2D" w:rsidRDefault="00FE6F2D" w:rsidP="005E64DA">
      <w:pPr>
        <w:pStyle w:val="2PX3-Normal"/>
      </w:pPr>
    </w:p>
    <w:p w14:paraId="2B79E26B" w14:textId="7DEFF896" w:rsidR="00FE6F2D" w:rsidRDefault="00FE6F2D" w:rsidP="005E64DA">
      <w:pPr>
        <w:pStyle w:val="2PX3-Normal"/>
      </w:pPr>
    </w:p>
    <w:p w14:paraId="7A208AE6" w14:textId="4D7D95DC" w:rsidR="00FE6F2D" w:rsidRDefault="00FE6F2D" w:rsidP="005E64DA">
      <w:pPr>
        <w:pStyle w:val="2PX3-Normal"/>
      </w:pPr>
    </w:p>
    <w:p w14:paraId="65EAFFF2" w14:textId="77777777" w:rsidR="00FE6F2D" w:rsidRPr="00F346EF" w:rsidRDefault="00FE6F2D" w:rsidP="005E64DA">
      <w:pPr>
        <w:pStyle w:val="2PX3-Normal"/>
      </w:pPr>
    </w:p>
    <w:p w14:paraId="6E40B3C4" w14:textId="77777777" w:rsidR="005E64DA" w:rsidRPr="00F346EF" w:rsidRDefault="005E64DA" w:rsidP="002C2E46">
      <w:pPr>
        <w:pStyle w:val="2PX3-Normal"/>
        <w:spacing w:after="0"/>
      </w:pPr>
      <w:r w:rsidRPr="00F346EF">
        <w:lastRenderedPageBreak/>
        <w:t>What characteristics do you think an ideal engineering design team should have?</w:t>
      </w:r>
    </w:p>
    <w:tbl>
      <w:tblPr>
        <w:tblStyle w:val="TableGrid"/>
        <w:tblW w:w="9821" w:type="dxa"/>
        <w:tblLook w:val="04A0" w:firstRow="1" w:lastRow="0" w:firstColumn="1" w:lastColumn="0" w:noHBand="0" w:noVBand="1"/>
      </w:tblPr>
      <w:tblGrid>
        <w:gridCol w:w="9821"/>
      </w:tblGrid>
      <w:tr w:rsidR="005E64DA" w:rsidRPr="00F346EF" w14:paraId="2640AD83" w14:textId="77777777" w:rsidTr="00661CD4">
        <w:trPr>
          <w:trHeight w:val="1828"/>
        </w:trPr>
        <w:tc>
          <w:tcPr>
            <w:tcW w:w="9821" w:type="dxa"/>
          </w:tcPr>
          <w:p w14:paraId="433D6B0D" w14:textId="56217694" w:rsidR="005E64DA" w:rsidRPr="00F346EF" w:rsidRDefault="00FE6F2D" w:rsidP="005E64DA">
            <w:pPr>
              <w:pStyle w:val="2PX3-Normal"/>
            </w:pPr>
            <w:r>
              <w:t>I think that an ideal team should have all these traits present. Ideally, when developing a new solution, it is good to have a lot of openness present. In terms of teamwork, conscientiousness, extraversion, and agreeableness are also very important to ensure a collaborative and creative environment. Also, a portion of the team should have a moderate amount of neuroticism, since sometimes it is important to overthink and ensure all bases are being covered properly.</w:t>
            </w:r>
          </w:p>
        </w:tc>
      </w:tr>
    </w:tbl>
    <w:p w14:paraId="20DB5219" w14:textId="23ED095A" w:rsidR="005E64DA" w:rsidRPr="00F346EF" w:rsidRDefault="005E64DA" w:rsidP="008D197C">
      <w:pPr>
        <w:pStyle w:val="2PX3-Heading1"/>
        <w:rPr>
          <w:b w:val="0"/>
          <w:bCs w:val="0"/>
        </w:rPr>
      </w:pPr>
      <w:r w:rsidRPr="00F346EF">
        <w:rPr>
          <w:b w:val="0"/>
          <w:bCs w:val="0"/>
        </w:rPr>
        <w:t>Stage 3: Team Building</w:t>
      </w:r>
    </w:p>
    <w:p w14:paraId="18E93AB0" w14:textId="017FC95A" w:rsidR="005E64DA" w:rsidRPr="00F346EF" w:rsidRDefault="005E64DA" w:rsidP="005E64DA">
      <w:pPr>
        <w:pStyle w:val="2PX3-Normal"/>
      </w:pPr>
      <w:r w:rsidRPr="00F346EF">
        <w:t xml:space="preserve">Now that you are familiar with your project choices, time to meet your team! You have been assigned to a group with other engineering students from different specializations. You can find your teammates’ names and emails on the 2PX3 Team List </w:t>
      </w:r>
      <w:r w:rsidR="00BF474B" w:rsidRPr="00F346EF">
        <w:t xml:space="preserve">on Avenue to Learn </w:t>
      </w:r>
      <w:r w:rsidRPr="00F346EF">
        <w:t>under</w:t>
      </w:r>
      <w:r w:rsidR="00BF474B" w:rsidRPr="00F346EF">
        <w:t xml:space="preserve"> [</w:t>
      </w:r>
      <w:r w:rsidR="00201B96" w:rsidRPr="00F346EF">
        <w:t>Design Studio</w:t>
      </w:r>
      <w:r w:rsidR="00BF474B" w:rsidRPr="00F346EF">
        <w:t xml:space="preserve"> </w:t>
      </w:r>
      <w:r w:rsidR="00BF474B" w:rsidRPr="00F346EF">
        <w:rPr>
          <w:rFonts w:hint="eastAsia"/>
          <w:lang w:eastAsia="zh-CN"/>
        </w:rPr>
        <w:t>→</w:t>
      </w:r>
      <w:r w:rsidR="00BF474B" w:rsidRPr="00F346EF">
        <w:t xml:space="preserve"> </w:t>
      </w:r>
      <w:r w:rsidR="00201B96" w:rsidRPr="00F346EF">
        <w:t xml:space="preserve">Week 1 </w:t>
      </w:r>
      <w:r w:rsidR="00201B96" w:rsidRPr="00F346EF">
        <w:rPr>
          <w:rFonts w:hint="eastAsia"/>
          <w:lang w:eastAsia="zh-CN"/>
        </w:rPr>
        <w:t>→</w:t>
      </w:r>
      <w:r w:rsidR="00201B96" w:rsidRPr="00F346EF">
        <w:rPr>
          <w:rFonts w:hint="eastAsia"/>
          <w:lang w:eastAsia="zh-CN"/>
        </w:rPr>
        <w:t xml:space="preserve"> </w:t>
      </w:r>
      <w:r w:rsidR="00201B96" w:rsidRPr="00F346EF">
        <w:rPr>
          <w:lang w:eastAsia="zh-CN"/>
        </w:rPr>
        <w:t>Team List</w:t>
      </w:r>
      <w:r w:rsidR="00BF474B" w:rsidRPr="00F346EF">
        <w:t>]</w:t>
      </w:r>
      <w:r w:rsidRPr="00F346EF">
        <w:t>. You can also find them on your assigned private channel on MS Teams</w:t>
      </w:r>
      <w:r w:rsidR="00542BBB" w:rsidRPr="00F346EF">
        <w:t xml:space="preserve">. </w:t>
      </w:r>
      <w:r w:rsidRPr="00F346EF">
        <w:t>Please use the following section to help you get acquainted with your teammates.</w:t>
      </w:r>
    </w:p>
    <w:p w14:paraId="467D2EDB" w14:textId="27D12F62" w:rsidR="005E64DA" w:rsidRPr="00F346EF" w:rsidRDefault="005E64DA" w:rsidP="005E64DA">
      <w:pPr>
        <w:pStyle w:val="2PX3-Normal"/>
      </w:pPr>
      <w:r w:rsidRPr="00F346EF">
        <w:t xml:space="preserve">Who are your teammates? Please list out their </w:t>
      </w:r>
      <w:r w:rsidR="002C2E46" w:rsidRPr="00F346EF">
        <w:t>contact details below</w:t>
      </w:r>
      <w:r w:rsidRPr="00F346EF">
        <w:t>.</w:t>
      </w:r>
    </w:p>
    <w:tbl>
      <w:tblPr>
        <w:tblStyle w:val="TableGrid"/>
        <w:tblW w:w="9423" w:type="dxa"/>
        <w:tblLook w:val="04A0" w:firstRow="1" w:lastRow="0" w:firstColumn="1" w:lastColumn="0" w:noHBand="0" w:noVBand="1"/>
        <w:tblCaption w:val="Teammate list"/>
        <w:tblDescription w:val="Teammates full names, prefered names, and emails"/>
      </w:tblPr>
      <w:tblGrid>
        <w:gridCol w:w="2484"/>
        <w:gridCol w:w="2356"/>
        <w:gridCol w:w="2194"/>
        <w:gridCol w:w="2389"/>
      </w:tblGrid>
      <w:tr w:rsidR="005E64DA" w:rsidRPr="00F346EF" w14:paraId="01125E5A" w14:textId="77777777" w:rsidTr="00661CD4">
        <w:trPr>
          <w:trHeight w:val="580"/>
        </w:trPr>
        <w:tc>
          <w:tcPr>
            <w:tcW w:w="2538" w:type="dxa"/>
          </w:tcPr>
          <w:p w14:paraId="4B7B54E2" w14:textId="77777777" w:rsidR="005E64DA" w:rsidRPr="00F346EF" w:rsidRDefault="005E64DA" w:rsidP="005E64DA">
            <w:pPr>
              <w:pStyle w:val="2PX3-Normal"/>
            </w:pPr>
            <w:r w:rsidRPr="00F346EF">
              <w:t>Teammate</w:t>
            </w:r>
          </w:p>
        </w:tc>
        <w:tc>
          <w:tcPr>
            <w:tcW w:w="2399" w:type="dxa"/>
          </w:tcPr>
          <w:p w14:paraId="55744D53" w14:textId="77777777" w:rsidR="005E64DA" w:rsidRPr="00F346EF" w:rsidRDefault="005E64DA" w:rsidP="000614CF">
            <w:pPr>
              <w:pStyle w:val="2PX3-Normal"/>
              <w:jc w:val="center"/>
            </w:pPr>
            <w:r w:rsidRPr="00F346EF">
              <w:t>Full name</w:t>
            </w:r>
          </w:p>
        </w:tc>
        <w:tc>
          <w:tcPr>
            <w:tcW w:w="2243" w:type="dxa"/>
          </w:tcPr>
          <w:p w14:paraId="69C74037" w14:textId="77777777" w:rsidR="005E64DA" w:rsidRPr="00F346EF" w:rsidRDefault="005E64DA" w:rsidP="000614CF">
            <w:pPr>
              <w:pStyle w:val="2PX3-Normal"/>
              <w:jc w:val="center"/>
            </w:pPr>
            <w:r w:rsidRPr="00F346EF">
              <w:t>Preferred name</w:t>
            </w:r>
          </w:p>
        </w:tc>
        <w:tc>
          <w:tcPr>
            <w:tcW w:w="2243" w:type="dxa"/>
          </w:tcPr>
          <w:p w14:paraId="1BF780BC" w14:textId="77777777" w:rsidR="005E64DA" w:rsidRPr="00F346EF" w:rsidRDefault="005E64DA" w:rsidP="000614CF">
            <w:pPr>
              <w:pStyle w:val="2PX3-Normal"/>
              <w:jc w:val="center"/>
            </w:pPr>
            <w:r w:rsidRPr="00F346EF">
              <w:t>Email</w:t>
            </w:r>
          </w:p>
        </w:tc>
      </w:tr>
      <w:tr w:rsidR="005E64DA" w:rsidRPr="00F346EF" w14:paraId="40C6595C" w14:textId="77777777" w:rsidTr="00661CD4">
        <w:trPr>
          <w:trHeight w:val="580"/>
        </w:trPr>
        <w:tc>
          <w:tcPr>
            <w:tcW w:w="2538" w:type="dxa"/>
            <w:vAlign w:val="center"/>
          </w:tcPr>
          <w:p w14:paraId="38BA630F" w14:textId="77777777" w:rsidR="005E64DA" w:rsidRPr="00F346EF" w:rsidRDefault="005E64DA" w:rsidP="005E64DA">
            <w:pPr>
              <w:pStyle w:val="2PX3-Normal"/>
            </w:pPr>
            <w:r w:rsidRPr="00F346EF">
              <w:t>Teammate 1</w:t>
            </w:r>
          </w:p>
        </w:tc>
        <w:tc>
          <w:tcPr>
            <w:tcW w:w="2399" w:type="dxa"/>
            <w:vAlign w:val="center"/>
          </w:tcPr>
          <w:p w14:paraId="61771169" w14:textId="4C7086EF" w:rsidR="005E64DA" w:rsidRPr="00F346EF" w:rsidRDefault="00E60E30" w:rsidP="005E64DA">
            <w:pPr>
              <w:pStyle w:val="2PX3-Normal"/>
            </w:pPr>
            <w:proofErr w:type="spellStart"/>
            <w:r w:rsidRPr="00F346EF">
              <w:t>Thivean</w:t>
            </w:r>
            <w:proofErr w:type="spellEnd"/>
            <w:r w:rsidRPr="00F346EF">
              <w:t xml:space="preserve"> </w:t>
            </w:r>
            <w:proofErr w:type="spellStart"/>
            <w:r w:rsidRPr="00F346EF">
              <w:t>Uthayaharan</w:t>
            </w:r>
            <w:proofErr w:type="spellEnd"/>
          </w:p>
        </w:tc>
        <w:tc>
          <w:tcPr>
            <w:tcW w:w="2243" w:type="dxa"/>
            <w:vAlign w:val="center"/>
          </w:tcPr>
          <w:p w14:paraId="2FE3E215" w14:textId="2B6C1A5E" w:rsidR="005E64DA" w:rsidRPr="00F346EF" w:rsidRDefault="00E60E30" w:rsidP="005E64DA">
            <w:pPr>
              <w:pStyle w:val="2PX3-Normal"/>
            </w:pPr>
            <w:proofErr w:type="spellStart"/>
            <w:r w:rsidRPr="00F346EF">
              <w:t>Thiv</w:t>
            </w:r>
            <w:proofErr w:type="spellEnd"/>
          </w:p>
        </w:tc>
        <w:tc>
          <w:tcPr>
            <w:tcW w:w="2243" w:type="dxa"/>
            <w:vAlign w:val="center"/>
          </w:tcPr>
          <w:p w14:paraId="5464F98C" w14:textId="077E8086" w:rsidR="005E64DA" w:rsidRPr="00FE6F2D" w:rsidRDefault="00FE6F2D" w:rsidP="00FE6F2D">
            <w:pPr>
              <w:spacing w:after="0"/>
              <w:rPr>
                <w:rFonts w:ascii="Segoe UI" w:eastAsia="Times New Roman" w:hAnsi="Segoe UI" w:cs="Segoe UI"/>
                <w:sz w:val="21"/>
                <w:szCs w:val="21"/>
              </w:rPr>
            </w:pPr>
            <w:hyperlink r:id="rId11" w:tgtFrame="_blank" w:tooltip="mailto:uthayaht@mcmaster.ca" w:history="1">
              <w:r>
                <w:rPr>
                  <w:rStyle w:val="Hyperlink"/>
                  <w:rFonts w:ascii="Segoe UI" w:hAnsi="Segoe UI" w:cs="Segoe UI"/>
                  <w:sz w:val="21"/>
                  <w:szCs w:val="21"/>
                </w:rPr>
                <w:t>uthayaht@mcmaster.ca</w:t>
              </w:r>
            </w:hyperlink>
          </w:p>
        </w:tc>
      </w:tr>
      <w:tr w:rsidR="005E64DA" w:rsidRPr="00F346EF" w14:paraId="1934432B" w14:textId="77777777" w:rsidTr="00661CD4">
        <w:trPr>
          <w:trHeight w:val="580"/>
        </w:trPr>
        <w:tc>
          <w:tcPr>
            <w:tcW w:w="2538" w:type="dxa"/>
            <w:vAlign w:val="center"/>
          </w:tcPr>
          <w:p w14:paraId="145EEEAC" w14:textId="77777777" w:rsidR="005E64DA" w:rsidRPr="00F346EF" w:rsidRDefault="005E64DA" w:rsidP="005E64DA">
            <w:pPr>
              <w:pStyle w:val="2PX3-Normal"/>
            </w:pPr>
            <w:r w:rsidRPr="00F346EF">
              <w:t>Teammate 2</w:t>
            </w:r>
          </w:p>
        </w:tc>
        <w:tc>
          <w:tcPr>
            <w:tcW w:w="2399" w:type="dxa"/>
            <w:vAlign w:val="center"/>
          </w:tcPr>
          <w:p w14:paraId="18F70491" w14:textId="18407A62" w:rsidR="005E64DA" w:rsidRPr="00F346EF" w:rsidRDefault="00E60E30" w:rsidP="005E64DA">
            <w:pPr>
              <w:pStyle w:val="2PX3-Normal"/>
            </w:pPr>
            <w:r w:rsidRPr="00F346EF">
              <w:t xml:space="preserve">Allison </w:t>
            </w:r>
            <w:proofErr w:type="spellStart"/>
            <w:r w:rsidRPr="00F346EF">
              <w:t>Suichies</w:t>
            </w:r>
            <w:proofErr w:type="spellEnd"/>
          </w:p>
        </w:tc>
        <w:tc>
          <w:tcPr>
            <w:tcW w:w="2243" w:type="dxa"/>
            <w:vAlign w:val="center"/>
          </w:tcPr>
          <w:p w14:paraId="5776FE79" w14:textId="2573542F" w:rsidR="005E64DA" w:rsidRPr="00F346EF" w:rsidRDefault="00E60E30" w:rsidP="005E64DA">
            <w:pPr>
              <w:pStyle w:val="2PX3-Normal"/>
            </w:pPr>
            <w:r w:rsidRPr="00F346EF">
              <w:t>Allison</w:t>
            </w:r>
          </w:p>
        </w:tc>
        <w:tc>
          <w:tcPr>
            <w:tcW w:w="2243" w:type="dxa"/>
            <w:vAlign w:val="center"/>
          </w:tcPr>
          <w:p w14:paraId="0B0D52F5" w14:textId="7BAD93FA" w:rsidR="005E64DA" w:rsidRPr="00FE6F2D" w:rsidRDefault="00FE6F2D" w:rsidP="00FE6F2D">
            <w:pPr>
              <w:spacing w:after="0"/>
              <w:rPr>
                <w:rFonts w:ascii="Segoe UI" w:eastAsia="Times New Roman" w:hAnsi="Segoe UI" w:cs="Segoe UI"/>
                <w:sz w:val="21"/>
                <w:szCs w:val="21"/>
              </w:rPr>
            </w:pPr>
            <w:hyperlink r:id="rId12" w:tgtFrame="_blank" w:tooltip="mailto:suichiea@mcmaster.ca" w:history="1">
              <w:r>
                <w:rPr>
                  <w:rStyle w:val="Hyperlink"/>
                  <w:rFonts w:ascii="Segoe UI" w:hAnsi="Segoe UI" w:cs="Segoe UI"/>
                  <w:sz w:val="21"/>
                  <w:szCs w:val="21"/>
                </w:rPr>
                <w:t>suichiea@mcmaster.ca</w:t>
              </w:r>
            </w:hyperlink>
          </w:p>
        </w:tc>
      </w:tr>
      <w:tr w:rsidR="005E64DA" w:rsidRPr="00F346EF" w14:paraId="5E201889" w14:textId="77777777" w:rsidTr="00661CD4">
        <w:trPr>
          <w:trHeight w:val="550"/>
        </w:trPr>
        <w:tc>
          <w:tcPr>
            <w:tcW w:w="2538" w:type="dxa"/>
            <w:vAlign w:val="center"/>
          </w:tcPr>
          <w:p w14:paraId="05018B03" w14:textId="77777777" w:rsidR="005E64DA" w:rsidRPr="00F346EF" w:rsidRDefault="005E64DA" w:rsidP="005E64DA">
            <w:pPr>
              <w:pStyle w:val="2PX3-Normal"/>
            </w:pPr>
            <w:r w:rsidRPr="00F346EF">
              <w:t>Teammate 3</w:t>
            </w:r>
          </w:p>
        </w:tc>
        <w:tc>
          <w:tcPr>
            <w:tcW w:w="2399" w:type="dxa"/>
            <w:vAlign w:val="center"/>
          </w:tcPr>
          <w:p w14:paraId="273EA305" w14:textId="0E4B8BF4" w:rsidR="005E64DA" w:rsidRPr="00F346EF" w:rsidRDefault="00E60E30" w:rsidP="005E64DA">
            <w:pPr>
              <w:pStyle w:val="2PX3-Normal"/>
            </w:pPr>
            <w:r w:rsidRPr="00F346EF">
              <w:t>Stephanie Vo</w:t>
            </w:r>
          </w:p>
        </w:tc>
        <w:tc>
          <w:tcPr>
            <w:tcW w:w="2243" w:type="dxa"/>
            <w:vAlign w:val="center"/>
          </w:tcPr>
          <w:p w14:paraId="2900C1BF" w14:textId="3EABBA5F" w:rsidR="005E64DA" w:rsidRPr="00F346EF" w:rsidRDefault="00E60E30" w:rsidP="005E64DA">
            <w:pPr>
              <w:pStyle w:val="2PX3-Normal"/>
            </w:pPr>
            <w:r w:rsidRPr="00F346EF">
              <w:t>Steph</w:t>
            </w:r>
          </w:p>
        </w:tc>
        <w:tc>
          <w:tcPr>
            <w:tcW w:w="2243" w:type="dxa"/>
            <w:vAlign w:val="center"/>
          </w:tcPr>
          <w:p w14:paraId="1D158871" w14:textId="5B7E8F4B" w:rsidR="005E64DA" w:rsidRPr="00FE6F2D" w:rsidRDefault="00FE6F2D" w:rsidP="00FE6F2D">
            <w:pPr>
              <w:spacing w:after="0"/>
              <w:rPr>
                <w:rFonts w:ascii="Segoe UI" w:eastAsia="Times New Roman" w:hAnsi="Segoe UI" w:cs="Segoe UI"/>
                <w:sz w:val="21"/>
                <w:szCs w:val="21"/>
              </w:rPr>
            </w:pPr>
            <w:hyperlink r:id="rId13" w:tgtFrame="_blank" w:tooltip="mailto:vos2@mcmaster.ca" w:history="1">
              <w:r>
                <w:rPr>
                  <w:rStyle w:val="Hyperlink"/>
                  <w:rFonts w:ascii="Segoe UI" w:hAnsi="Segoe UI" w:cs="Segoe UI"/>
                  <w:sz w:val="21"/>
                  <w:szCs w:val="21"/>
                </w:rPr>
                <w:t>vos2@mcmaster.ca</w:t>
              </w:r>
            </w:hyperlink>
          </w:p>
        </w:tc>
      </w:tr>
      <w:tr w:rsidR="002C2E46" w:rsidRPr="00F346EF" w14:paraId="1D3E619F" w14:textId="77777777" w:rsidTr="00661CD4">
        <w:trPr>
          <w:trHeight w:val="550"/>
        </w:trPr>
        <w:tc>
          <w:tcPr>
            <w:tcW w:w="2538" w:type="dxa"/>
            <w:vAlign w:val="center"/>
          </w:tcPr>
          <w:p w14:paraId="3A3F6C0E" w14:textId="5C7E4A5A" w:rsidR="002C2E46" w:rsidRPr="00F346EF" w:rsidRDefault="002C2E46" w:rsidP="002C2E46">
            <w:pPr>
              <w:pStyle w:val="2PX3-Normal"/>
            </w:pPr>
            <w:r w:rsidRPr="00F346EF">
              <w:t>Teammate 4 (if applicable)</w:t>
            </w:r>
          </w:p>
        </w:tc>
        <w:tc>
          <w:tcPr>
            <w:tcW w:w="2399" w:type="dxa"/>
            <w:vAlign w:val="center"/>
          </w:tcPr>
          <w:p w14:paraId="2E211E71" w14:textId="7ED62758" w:rsidR="002C2E46" w:rsidRPr="00F346EF" w:rsidRDefault="00E60E30" w:rsidP="005E64DA">
            <w:pPr>
              <w:pStyle w:val="2PX3-Normal"/>
            </w:pPr>
            <w:r w:rsidRPr="00F346EF">
              <w:t xml:space="preserve">Nathan </w:t>
            </w:r>
            <w:proofErr w:type="spellStart"/>
            <w:r w:rsidRPr="00F346EF">
              <w:t>Chiem</w:t>
            </w:r>
            <w:proofErr w:type="spellEnd"/>
          </w:p>
        </w:tc>
        <w:tc>
          <w:tcPr>
            <w:tcW w:w="2243" w:type="dxa"/>
            <w:vAlign w:val="center"/>
          </w:tcPr>
          <w:p w14:paraId="4799A839" w14:textId="132C7802" w:rsidR="002C2E46" w:rsidRPr="00F346EF" w:rsidRDefault="00E60E30" w:rsidP="005E64DA">
            <w:pPr>
              <w:pStyle w:val="2PX3-Normal"/>
            </w:pPr>
            <w:r w:rsidRPr="00F346EF">
              <w:t>Nathan</w:t>
            </w:r>
          </w:p>
        </w:tc>
        <w:tc>
          <w:tcPr>
            <w:tcW w:w="2243" w:type="dxa"/>
            <w:vAlign w:val="center"/>
          </w:tcPr>
          <w:p w14:paraId="6CD75E02" w14:textId="750EC215" w:rsidR="002C2E46" w:rsidRPr="00FE6F2D" w:rsidRDefault="00FE6F2D" w:rsidP="00FE6F2D">
            <w:pPr>
              <w:spacing w:after="0"/>
              <w:rPr>
                <w:rFonts w:ascii="Segoe UI" w:eastAsia="Times New Roman" w:hAnsi="Segoe UI" w:cs="Segoe UI"/>
                <w:sz w:val="21"/>
                <w:szCs w:val="21"/>
              </w:rPr>
            </w:pPr>
            <w:hyperlink r:id="rId14" w:tgtFrame="_blank" w:tooltip="mailto:chiemn@mcmaster.ca" w:history="1">
              <w:r>
                <w:rPr>
                  <w:rStyle w:val="Hyperlink"/>
                  <w:rFonts w:ascii="Segoe UI" w:hAnsi="Segoe UI" w:cs="Segoe UI"/>
                  <w:sz w:val="21"/>
                  <w:szCs w:val="21"/>
                </w:rPr>
                <w:t>chiemn@mcmaster.ca</w:t>
              </w:r>
            </w:hyperlink>
          </w:p>
        </w:tc>
      </w:tr>
    </w:tbl>
    <w:p w14:paraId="18E13A58" w14:textId="77777777" w:rsidR="002C2E46" w:rsidRPr="00F346EF" w:rsidRDefault="002C2E46" w:rsidP="002C2E46">
      <w:pPr>
        <w:pStyle w:val="2PX3-Normal"/>
        <w:spacing w:after="0"/>
      </w:pPr>
    </w:p>
    <w:p w14:paraId="6FEAD56C" w14:textId="3C7613C5" w:rsidR="005E64DA" w:rsidRPr="00F346EF" w:rsidRDefault="005E64DA" w:rsidP="002C2E46">
      <w:pPr>
        <w:pStyle w:val="2PX3-Normal"/>
        <w:spacing w:after="0"/>
      </w:pPr>
      <w:r w:rsidRPr="00F346EF">
        <w:t>What specialization do they come from?</w:t>
      </w:r>
    </w:p>
    <w:tbl>
      <w:tblPr>
        <w:tblStyle w:val="TableGrid"/>
        <w:tblW w:w="9423" w:type="dxa"/>
        <w:tblLook w:val="04A0" w:firstRow="1" w:lastRow="0" w:firstColumn="1" w:lastColumn="0" w:noHBand="0" w:noVBand="1"/>
        <w:tblCaption w:val="Teammates Specializations"/>
        <w:tblDescription w:val="Teammates and their program"/>
      </w:tblPr>
      <w:tblGrid>
        <w:gridCol w:w="4844"/>
        <w:gridCol w:w="4579"/>
      </w:tblGrid>
      <w:tr w:rsidR="005E64DA" w:rsidRPr="00F346EF" w14:paraId="5A38975C" w14:textId="77777777" w:rsidTr="00661CD4">
        <w:trPr>
          <w:trHeight w:val="580"/>
        </w:trPr>
        <w:tc>
          <w:tcPr>
            <w:tcW w:w="2538" w:type="dxa"/>
          </w:tcPr>
          <w:p w14:paraId="1F0A7E28" w14:textId="77777777" w:rsidR="005E64DA" w:rsidRPr="00F346EF" w:rsidRDefault="005E64DA" w:rsidP="005E64DA">
            <w:pPr>
              <w:pStyle w:val="2PX3-Normal"/>
            </w:pPr>
            <w:r w:rsidRPr="00F346EF">
              <w:t>Name</w:t>
            </w:r>
          </w:p>
        </w:tc>
        <w:tc>
          <w:tcPr>
            <w:tcW w:w="2399" w:type="dxa"/>
          </w:tcPr>
          <w:p w14:paraId="709689FD" w14:textId="77777777" w:rsidR="005E64DA" w:rsidRPr="00F346EF" w:rsidRDefault="005E64DA" w:rsidP="000614CF">
            <w:pPr>
              <w:pStyle w:val="2PX3-Normal"/>
              <w:jc w:val="center"/>
            </w:pPr>
            <w:r w:rsidRPr="00F346EF">
              <w:t>Program</w:t>
            </w:r>
          </w:p>
        </w:tc>
      </w:tr>
      <w:tr w:rsidR="005E64DA" w:rsidRPr="00F346EF" w14:paraId="5A0BD2AB" w14:textId="77777777" w:rsidTr="00661CD4">
        <w:trPr>
          <w:trHeight w:val="580"/>
        </w:trPr>
        <w:tc>
          <w:tcPr>
            <w:tcW w:w="2538" w:type="dxa"/>
            <w:vAlign w:val="center"/>
          </w:tcPr>
          <w:p w14:paraId="4813865A" w14:textId="0349CD1C" w:rsidR="005E64DA" w:rsidRPr="00F346EF" w:rsidRDefault="00E60E30" w:rsidP="005E64DA">
            <w:pPr>
              <w:pStyle w:val="2PX3-Normal"/>
            </w:pPr>
            <w:proofErr w:type="spellStart"/>
            <w:r w:rsidRPr="00F346EF">
              <w:t>Thivean</w:t>
            </w:r>
            <w:proofErr w:type="spellEnd"/>
          </w:p>
        </w:tc>
        <w:tc>
          <w:tcPr>
            <w:tcW w:w="2399" w:type="dxa"/>
            <w:vAlign w:val="center"/>
          </w:tcPr>
          <w:p w14:paraId="3016140C" w14:textId="12E51CB3" w:rsidR="005E64DA" w:rsidRPr="00F346EF" w:rsidRDefault="00E60E30" w:rsidP="005E64DA">
            <w:pPr>
              <w:pStyle w:val="2PX3-Normal"/>
            </w:pPr>
            <w:r w:rsidRPr="00F346EF">
              <w:t>Mechanical Engineering</w:t>
            </w:r>
          </w:p>
        </w:tc>
      </w:tr>
      <w:tr w:rsidR="005E64DA" w:rsidRPr="00F346EF" w14:paraId="47CF46ED" w14:textId="77777777" w:rsidTr="00661CD4">
        <w:trPr>
          <w:trHeight w:val="580"/>
        </w:trPr>
        <w:tc>
          <w:tcPr>
            <w:tcW w:w="2538" w:type="dxa"/>
            <w:vAlign w:val="center"/>
          </w:tcPr>
          <w:p w14:paraId="129DE0D0" w14:textId="4BE5A9B3" w:rsidR="005E64DA" w:rsidRPr="00F346EF" w:rsidRDefault="00E60E30" w:rsidP="005E64DA">
            <w:pPr>
              <w:pStyle w:val="2PX3-Normal"/>
            </w:pPr>
            <w:r w:rsidRPr="00F346EF">
              <w:t>Nathan</w:t>
            </w:r>
          </w:p>
        </w:tc>
        <w:tc>
          <w:tcPr>
            <w:tcW w:w="2399" w:type="dxa"/>
            <w:vAlign w:val="center"/>
          </w:tcPr>
          <w:p w14:paraId="4DC63440" w14:textId="720387B4" w:rsidR="005E64DA" w:rsidRPr="00F346EF" w:rsidRDefault="00E60E30" w:rsidP="005E64DA">
            <w:pPr>
              <w:pStyle w:val="2PX3-Normal"/>
            </w:pPr>
            <w:r w:rsidRPr="00F346EF">
              <w:t>Mechanical Engineering + Management</w:t>
            </w:r>
          </w:p>
        </w:tc>
      </w:tr>
      <w:tr w:rsidR="005E64DA" w:rsidRPr="00F346EF" w14:paraId="7E51A6B9" w14:textId="77777777" w:rsidTr="00661CD4">
        <w:trPr>
          <w:trHeight w:val="550"/>
        </w:trPr>
        <w:tc>
          <w:tcPr>
            <w:tcW w:w="2538" w:type="dxa"/>
            <w:vAlign w:val="center"/>
          </w:tcPr>
          <w:p w14:paraId="75E0DD78" w14:textId="178EEBF1" w:rsidR="005E64DA" w:rsidRPr="00F346EF" w:rsidRDefault="00E60E30" w:rsidP="005E64DA">
            <w:pPr>
              <w:pStyle w:val="2PX3-Normal"/>
            </w:pPr>
            <w:r w:rsidRPr="00F346EF">
              <w:t>Allison</w:t>
            </w:r>
          </w:p>
        </w:tc>
        <w:tc>
          <w:tcPr>
            <w:tcW w:w="2399" w:type="dxa"/>
            <w:vAlign w:val="center"/>
          </w:tcPr>
          <w:p w14:paraId="4E9D2999" w14:textId="6A6E1741" w:rsidR="005E64DA" w:rsidRPr="00F346EF" w:rsidRDefault="00E60E30" w:rsidP="005E64DA">
            <w:pPr>
              <w:pStyle w:val="2PX3-Normal"/>
            </w:pPr>
            <w:r w:rsidRPr="00F346EF">
              <w:t>Chemical Engineering</w:t>
            </w:r>
          </w:p>
        </w:tc>
      </w:tr>
      <w:tr w:rsidR="002C2E46" w:rsidRPr="00F346EF" w14:paraId="0FFE6F5A" w14:textId="77777777" w:rsidTr="00661CD4">
        <w:trPr>
          <w:trHeight w:val="550"/>
        </w:trPr>
        <w:tc>
          <w:tcPr>
            <w:tcW w:w="2538" w:type="dxa"/>
            <w:vAlign w:val="center"/>
          </w:tcPr>
          <w:p w14:paraId="264E6AFD" w14:textId="3C09AD56" w:rsidR="002C2E46" w:rsidRPr="00F346EF" w:rsidRDefault="00E60E30" w:rsidP="005E64DA">
            <w:pPr>
              <w:pStyle w:val="2PX3-Normal"/>
            </w:pPr>
            <w:r w:rsidRPr="00F346EF">
              <w:lastRenderedPageBreak/>
              <w:t>Stephanie</w:t>
            </w:r>
          </w:p>
        </w:tc>
        <w:tc>
          <w:tcPr>
            <w:tcW w:w="2399" w:type="dxa"/>
            <w:vAlign w:val="center"/>
          </w:tcPr>
          <w:p w14:paraId="296B2F33" w14:textId="0E76CB3B" w:rsidR="002C2E46" w:rsidRPr="00F346EF" w:rsidRDefault="00E60E30" w:rsidP="005E64DA">
            <w:pPr>
              <w:pStyle w:val="2PX3-Normal"/>
            </w:pPr>
            <w:r w:rsidRPr="00F346EF">
              <w:t>Engineering Physics</w:t>
            </w:r>
          </w:p>
        </w:tc>
      </w:tr>
    </w:tbl>
    <w:p w14:paraId="10494B52" w14:textId="77777777" w:rsidR="002C2E46" w:rsidRPr="00F346EF" w:rsidRDefault="002C2E46" w:rsidP="005E64DA">
      <w:pPr>
        <w:pStyle w:val="2PX3-Normal"/>
      </w:pPr>
    </w:p>
    <w:p w14:paraId="3F787FBD" w14:textId="77777777" w:rsidR="002C2E46" w:rsidRPr="00F346EF" w:rsidRDefault="002C2E46">
      <w:pPr>
        <w:spacing w:after="0"/>
        <w:rPr>
          <w:szCs w:val="24"/>
        </w:rPr>
      </w:pPr>
      <w:r w:rsidRPr="00F346EF">
        <w:br w:type="page"/>
      </w:r>
    </w:p>
    <w:p w14:paraId="53ED3A21" w14:textId="7EB9F853" w:rsidR="005E64DA" w:rsidRPr="00F346EF" w:rsidRDefault="005E64DA" w:rsidP="005E64DA">
      <w:pPr>
        <w:pStyle w:val="2PX3-Normal"/>
      </w:pPr>
      <w:r w:rsidRPr="00F346EF">
        <w:lastRenderedPageBreak/>
        <w:t>Background experience relevant to this course?</w:t>
      </w:r>
    </w:p>
    <w:tbl>
      <w:tblPr>
        <w:tblStyle w:val="TableGrid"/>
        <w:tblW w:w="9423" w:type="dxa"/>
        <w:tblLook w:val="04A0" w:firstRow="1" w:lastRow="0" w:firstColumn="1" w:lastColumn="0" w:noHBand="0" w:noVBand="1"/>
        <w:tblCaption w:val="Teammates' Background"/>
        <w:tblDescription w:val="Teammates and their background"/>
      </w:tblPr>
      <w:tblGrid>
        <w:gridCol w:w="4844"/>
        <w:gridCol w:w="4579"/>
      </w:tblGrid>
      <w:tr w:rsidR="005E64DA" w:rsidRPr="00F346EF" w14:paraId="6F3CA881" w14:textId="77777777" w:rsidTr="00661CD4">
        <w:trPr>
          <w:trHeight w:val="580"/>
        </w:trPr>
        <w:tc>
          <w:tcPr>
            <w:tcW w:w="2538" w:type="dxa"/>
          </w:tcPr>
          <w:p w14:paraId="4EDBEA0A" w14:textId="77777777" w:rsidR="005E64DA" w:rsidRPr="00F346EF" w:rsidRDefault="005E64DA" w:rsidP="005E64DA">
            <w:pPr>
              <w:pStyle w:val="2PX3-Normal"/>
            </w:pPr>
            <w:r w:rsidRPr="00F346EF">
              <w:t>Name</w:t>
            </w:r>
          </w:p>
        </w:tc>
        <w:tc>
          <w:tcPr>
            <w:tcW w:w="2399" w:type="dxa"/>
          </w:tcPr>
          <w:p w14:paraId="65AE6A9B" w14:textId="77777777" w:rsidR="005E64DA" w:rsidRPr="00F346EF" w:rsidRDefault="005E64DA" w:rsidP="000614CF">
            <w:pPr>
              <w:pStyle w:val="2PX3-Normal"/>
              <w:jc w:val="center"/>
            </w:pPr>
            <w:r w:rsidRPr="00F346EF">
              <w:t>Experience</w:t>
            </w:r>
          </w:p>
        </w:tc>
      </w:tr>
      <w:tr w:rsidR="005E64DA" w:rsidRPr="00F346EF" w14:paraId="09077BE5" w14:textId="77777777" w:rsidTr="00661CD4">
        <w:trPr>
          <w:trHeight w:val="580"/>
        </w:trPr>
        <w:tc>
          <w:tcPr>
            <w:tcW w:w="2538" w:type="dxa"/>
            <w:vAlign w:val="center"/>
          </w:tcPr>
          <w:p w14:paraId="051941CC" w14:textId="60D9F769" w:rsidR="005E64DA" w:rsidRPr="00F346EF" w:rsidRDefault="00081D0F" w:rsidP="005E64DA">
            <w:pPr>
              <w:pStyle w:val="2PX3-Normal"/>
            </w:pPr>
            <w:r w:rsidRPr="00F346EF">
              <w:t xml:space="preserve">Allison </w:t>
            </w:r>
            <w:proofErr w:type="spellStart"/>
            <w:r w:rsidRPr="00F346EF">
              <w:t>Suichies</w:t>
            </w:r>
            <w:proofErr w:type="spellEnd"/>
          </w:p>
        </w:tc>
        <w:tc>
          <w:tcPr>
            <w:tcW w:w="2399" w:type="dxa"/>
            <w:vAlign w:val="center"/>
          </w:tcPr>
          <w:p w14:paraId="34FDD600" w14:textId="4F2D8278" w:rsidR="005E64DA" w:rsidRPr="00F346EF" w:rsidRDefault="00FE6F2D" w:rsidP="005E64DA">
            <w:pPr>
              <w:pStyle w:val="2PX3-Normal"/>
            </w:pPr>
            <w:r>
              <w:t xml:space="preserve">Inventor, </w:t>
            </w:r>
            <w:proofErr w:type="spellStart"/>
            <w:r>
              <w:t>Granta</w:t>
            </w:r>
            <w:proofErr w:type="spellEnd"/>
            <w:r>
              <w:t>, python, u</w:t>
            </w:r>
            <w:r w:rsidR="009605D9" w:rsidRPr="00F346EF">
              <w:t xml:space="preserve">rban planning, </w:t>
            </w:r>
            <w:r>
              <w:t>process control knowledge</w:t>
            </w:r>
          </w:p>
        </w:tc>
      </w:tr>
      <w:tr w:rsidR="005E64DA" w:rsidRPr="00F346EF" w14:paraId="5DF74F2A" w14:textId="77777777" w:rsidTr="00661CD4">
        <w:trPr>
          <w:trHeight w:val="580"/>
        </w:trPr>
        <w:tc>
          <w:tcPr>
            <w:tcW w:w="2538" w:type="dxa"/>
            <w:vAlign w:val="center"/>
          </w:tcPr>
          <w:p w14:paraId="7F28B503" w14:textId="229134BC" w:rsidR="005E64DA" w:rsidRPr="00F346EF" w:rsidRDefault="00FE6F2D" w:rsidP="005E64DA">
            <w:pPr>
              <w:pStyle w:val="2PX3-Normal"/>
            </w:pPr>
            <w:proofErr w:type="spellStart"/>
            <w:r>
              <w:t>Thivean</w:t>
            </w:r>
            <w:proofErr w:type="spellEnd"/>
            <w:r>
              <w:t xml:space="preserve"> </w:t>
            </w:r>
            <w:proofErr w:type="spellStart"/>
            <w:r w:rsidRPr="00FE6F2D">
              <w:t>Uthayaharan</w:t>
            </w:r>
            <w:proofErr w:type="spellEnd"/>
          </w:p>
        </w:tc>
        <w:tc>
          <w:tcPr>
            <w:tcW w:w="2399" w:type="dxa"/>
            <w:vAlign w:val="center"/>
          </w:tcPr>
          <w:p w14:paraId="57B53677" w14:textId="047D00AC" w:rsidR="005E64DA" w:rsidRPr="00F346EF" w:rsidRDefault="00644EAF" w:rsidP="005E64DA">
            <w:pPr>
              <w:pStyle w:val="2PX3-Normal"/>
            </w:pPr>
            <w:r>
              <w:t xml:space="preserve">Inventor, </w:t>
            </w:r>
            <w:proofErr w:type="spellStart"/>
            <w:r>
              <w:t>Granta</w:t>
            </w:r>
            <w:proofErr w:type="spellEnd"/>
            <w:r>
              <w:t>, python</w:t>
            </w:r>
          </w:p>
        </w:tc>
      </w:tr>
      <w:tr w:rsidR="005E64DA" w:rsidRPr="00644EAF" w14:paraId="1A6692B5" w14:textId="77777777" w:rsidTr="00661CD4">
        <w:trPr>
          <w:trHeight w:val="550"/>
        </w:trPr>
        <w:tc>
          <w:tcPr>
            <w:tcW w:w="2538" w:type="dxa"/>
            <w:vAlign w:val="center"/>
          </w:tcPr>
          <w:p w14:paraId="73A4F996" w14:textId="1FBC3FB3" w:rsidR="005E64DA" w:rsidRPr="00F346EF" w:rsidRDefault="00644EAF" w:rsidP="005E64DA">
            <w:pPr>
              <w:pStyle w:val="2PX3-Normal"/>
            </w:pPr>
            <w:r>
              <w:t>Stephanie Vo</w:t>
            </w:r>
          </w:p>
        </w:tc>
        <w:tc>
          <w:tcPr>
            <w:tcW w:w="2399" w:type="dxa"/>
            <w:vAlign w:val="center"/>
          </w:tcPr>
          <w:p w14:paraId="1B07EEF3" w14:textId="29F76EE8" w:rsidR="005E64DA" w:rsidRPr="00644EAF" w:rsidRDefault="00644EAF" w:rsidP="005E64DA">
            <w:pPr>
              <w:pStyle w:val="2PX3-Normal"/>
            </w:pPr>
            <w:r w:rsidRPr="00644EAF">
              <w:t xml:space="preserve">Inventor, </w:t>
            </w:r>
            <w:proofErr w:type="spellStart"/>
            <w:r w:rsidRPr="00644EAF">
              <w:t>Granta</w:t>
            </w:r>
            <w:proofErr w:type="spellEnd"/>
            <w:r w:rsidRPr="00644EAF">
              <w:t>, python, java, C, 3d printing fund</w:t>
            </w:r>
            <w:r>
              <w:t>amentals</w:t>
            </w:r>
          </w:p>
        </w:tc>
      </w:tr>
      <w:tr w:rsidR="002C2E46" w:rsidRPr="00644EAF" w14:paraId="57E17107" w14:textId="77777777" w:rsidTr="00661CD4">
        <w:trPr>
          <w:trHeight w:val="550"/>
        </w:trPr>
        <w:tc>
          <w:tcPr>
            <w:tcW w:w="2538" w:type="dxa"/>
            <w:vAlign w:val="center"/>
          </w:tcPr>
          <w:p w14:paraId="6552E981" w14:textId="1E02A2D2" w:rsidR="002C2E46" w:rsidRPr="00644EAF" w:rsidRDefault="00644EAF" w:rsidP="005E64DA">
            <w:pPr>
              <w:pStyle w:val="2PX3-Normal"/>
            </w:pPr>
            <w:r>
              <w:t xml:space="preserve">Nathan </w:t>
            </w:r>
            <w:proofErr w:type="spellStart"/>
            <w:r>
              <w:t>Chiem</w:t>
            </w:r>
            <w:proofErr w:type="spellEnd"/>
          </w:p>
        </w:tc>
        <w:tc>
          <w:tcPr>
            <w:tcW w:w="2399" w:type="dxa"/>
            <w:vAlign w:val="center"/>
          </w:tcPr>
          <w:p w14:paraId="38D4D44D" w14:textId="0271F323" w:rsidR="002C2E46" w:rsidRPr="00644EAF" w:rsidRDefault="00644EAF" w:rsidP="005E64DA">
            <w:pPr>
              <w:pStyle w:val="2PX3-Normal"/>
            </w:pPr>
            <w:r>
              <w:t xml:space="preserve">Inventor, </w:t>
            </w:r>
            <w:proofErr w:type="spellStart"/>
            <w:r>
              <w:t>granta</w:t>
            </w:r>
            <w:proofErr w:type="spellEnd"/>
            <w:r>
              <w:t xml:space="preserve">, python, </w:t>
            </w:r>
            <w:proofErr w:type="spellStart"/>
            <w:r>
              <w:t>solidworks</w:t>
            </w:r>
            <w:proofErr w:type="spellEnd"/>
            <w:r>
              <w:t>, java</w:t>
            </w:r>
          </w:p>
        </w:tc>
      </w:tr>
    </w:tbl>
    <w:p w14:paraId="0F5D921F" w14:textId="77777777" w:rsidR="00421BA7" w:rsidRPr="00644EAF" w:rsidRDefault="00421BA7" w:rsidP="005E64DA">
      <w:pPr>
        <w:pStyle w:val="2PX3-Normal"/>
      </w:pPr>
    </w:p>
    <w:p w14:paraId="2383839C" w14:textId="5863FFEA" w:rsidR="005E64DA" w:rsidRPr="00F346EF" w:rsidRDefault="005E64DA" w:rsidP="005E64DA">
      <w:pPr>
        <w:pStyle w:val="2PX3-Normal"/>
      </w:pPr>
      <w:r w:rsidRPr="00F346EF">
        <w:t>Any interests or hobbies? (i.e., the fun stuff)</w:t>
      </w:r>
    </w:p>
    <w:tbl>
      <w:tblPr>
        <w:tblStyle w:val="TableGrid"/>
        <w:tblW w:w="9423" w:type="dxa"/>
        <w:tblLook w:val="04A0" w:firstRow="1" w:lastRow="0" w:firstColumn="1" w:lastColumn="0" w:noHBand="0" w:noVBand="1"/>
        <w:tblCaption w:val="Teammates' Interests"/>
        <w:tblDescription w:val="Teammates and their interests"/>
      </w:tblPr>
      <w:tblGrid>
        <w:gridCol w:w="4844"/>
        <w:gridCol w:w="4579"/>
      </w:tblGrid>
      <w:tr w:rsidR="005E64DA" w:rsidRPr="00F346EF" w14:paraId="6F531422" w14:textId="77777777" w:rsidTr="00644EAF">
        <w:trPr>
          <w:trHeight w:val="580"/>
        </w:trPr>
        <w:tc>
          <w:tcPr>
            <w:tcW w:w="4844" w:type="dxa"/>
          </w:tcPr>
          <w:p w14:paraId="075CAEF9" w14:textId="77777777" w:rsidR="005E64DA" w:rsidRPr="00F346EF" w:rsidRDefault="005E64DA" w:rsidP="005E64DA">
            <w:pPr>
              <w:pStyle w:val="2PX3-Normal"/>
            </w:pPr>
            <w:r w:rsidRPr="00F346EF">
              <w:t>Name</w:t>
            </w:r>
          </w:p>
        </w:tc>
        <w:tc>
          <w:tcPr>
            <w:tcW w:w="4579" w:type="dxa"/>
          </w:tcPr>
          <w:p w14:paraId="09B13BE2" w14:textId="77777777" w:rsidR="005E64DA" w:rsidRPr="00F346EF" w:rsidRDefault="005E64DA" w:rsidP="000614CF">
            <w:pPr>
              <w:pStyle w:val="2PX3-Normal"/>
              <w:jc w:val="center"/>
            </w:pPr>
            <w:r w:rsidRPr="00F346EF">
              <w:t>Interest, Hobby or Fun Fact</w:t>
            </w:r>
          </w:p>
        </w:tc>
      </w:tr>
      <w:tr w:rsidR="00644EAF" w:rsidRPr="00F346EF" w14:paraId="220C8349" w14:textId="77777777" w:rsidTr="00644EAF">
        <w:trPr>
          <w:trHeight w:val="580"/>
        </w:trPr>
        <w:tc>
          <w:tcPr>
            <w:tcW w:w="4844" w:type="dxa"/>
            <w:vAlign w:val="center"/>
          </w:tcPr>
          <w:p w14:paraId="61383DAF" w14:textId="16B49D93" w:rsidR="00644EAF" w:rsidRPr="00F346EF" w:rsidRDefault="00644EAF" w:rsidP="00644EAF">
            <w:pPr>
              <w:pStyle w:val="2PX3-Normal"/>
            </w:pPr>
            <w:r w:rsidRPr="00F346EF">
              <w:t xml:space="preserve">Allison </w:t>
            </w:r>
            <w:proofErr w:type="spellStart"/>
            <w:r w:rsidRPr="00F346EF">
              <w:t>Suichies</w:t>
            </w:r>
            <w:proofErr w:type="spellEnd"/>
          </w:p>
        </w:tc>
        <w:tc>
          <w:tcPr>
            <w:tcW w:w="4579" w:type="dxa"/>
            <w:vAlign w:val="center"/>
          </w:tcPr>
          <w:p w14:paraId="45A33A9D" w14:textId="59C47E40" w:rsidR="00644EAF" w:rsidRPr="00F346EF" w:rsidRDefault="00644EAF" w:rsidP="00644EAF">
            <w:pPr>
              <w:pStyle w:val="2PX3-Normal"/>
            </w:pPr>
            <w:r>
              <w:t>Playing guitar</w:t>
            </w:r>
          </w:p>
        </w:tc>
      </w:tr>
      <w:tr w:rsidR="00644EAF" w:rsidRPr="00F346EF" w14:paraId="3B131662" w14:textId="77777777" w:rsidTr="00644EAF">
        <w:trPr>
          <w:trHeight w:val="580"/>
        </w:trPr>
        <w:tc>
          <w:tcPr>
            <w:tcW w:w="4844" w:type="dxa"/>
            <w:vAlign w:val="center"/>
          </w:tcPr>
          <w:p w14:paraId="551550B9" w14:textId="2A0DBB44" w:rsidR="00644EAF" w:rsidRPr="00F346EF" w:rsidRDefault="00644EAF" w:rsidP="00644EAF">
            <w:pPr>
              <w:pStyle w:val="2PX3-Normal"/>
            </w:pPr>
            <w:proofErr w:type="spellStart"/>
            <w:r>
              <w:t>Thivean</w:t>
            </w:r>
            <w:proofErr w:type="spellEnd"/>
            <w:r>
              <w:t xml:space="preserve"> </w:t>
            </w:r>
            <w:proofErr w:type="spellStart"/>
            <w:r w:rsidRPr="00FE6F2D">
              <w:t>Uthayaharan</w:t>
            </w:r>
            <w:proofErr w:type="spellEnd"/>
          </w:p>
        </w:tc>
        <w:tc>
          <w:tcPr>
            <w:tcW w:w="4579" w:type="dxa"/>
            <w:vAlign w:val="center"/>
          </w:tcPr>
          <w:p w14:paraId="2DC6B4CE" w14:textId="10AFDE63" w:rsidR="00644EAF" w:rsidRPr="00F346EF" w:rsidRDefault="00644EAF" w:rsidP="00644EAF">
            <w:pPr>
              <w:pStyle w:val="2PX3-Normal"/>
            </w:pPr>
            <w:r>
              <w:t>Playing soccer</w:t>
            </w:r>
          </w:p>
        </w:tc>
      </w:tr>
      <w:tr w:rsidR="00644EAF" w:rsidRPr="00F346EF" w14:paraId="1580A1F3" w14:textId="77777777" w:rsidTr="00644EAF">
        <w:trPr>
          <w:trHeight w:val="550"/>
        </w:trPr>
        <w:tc>
          <w:tcPr>
            <w:tcW w:w="4844" w:type="dxa"/>
            <w:vAlign w:val="center"/>
          </w:tcPr>
          <w:p w14:paraId="664E7561" w14:textId="6BD5DAC8" w:rsidR="00644EAF" w:rsidRPr="00F346EF" w:rsidRDefault="00644EAF" w:rsidP="00644EAF">
            <w:pPr>
              <w:pStyle w:val="2PX3-Normal"/>
            </w:pPr>
            <w:r>
              <w:t>Stephanie Vo</w:t>
            </w:r>
          </w:p>
        </w:tc>
        <w:tc>
          <w:tcPr>
            <w:tcW w:w="4579" w:type="dxa"/>
            <w:vAlign w:val="center"/>
          </w:tcPr>
          <w:p w14:paraId="6AFA0AE3" w14:textId="3AFB3739" w:rsidR="00644EAF" w:rsidRPr="00F346EF" w:rsidRDefault="00BC06C8" w:rsidP="00644EAF">
            <w:pPr>
              <w:pStyle w:val="2PX3-Normal"/>
            </w:pPr>
            <w:r>
              <w:t>Baking</w:t>
            </w:r>
          </w:p>
        </w:tc>
      </w:tr>
      <w:tr w:rsidR="00644EAF" w:rsidRPr="00F346EF" w14:paraId="66FEF702" w14:textId="77777777" w:rsidTr="00644EAF">
        <w:trPr>
          <w:trHeight w:val="550"/>
        </w:trPr>
        <w:tc>
          <w:tcPr>
            <w:tcW w:w="4844" w:type="dxa"/>
            <w:vAlign w:val="center"/>
          </w:tcPr>
          <w:p w14:paraId="69C7F60F" w14:textId="06372043" w:rsidR="00644EAF" w:rsidRPr="00F346EF" w:rsidRDefault="00644EAF" w:rsidP="00644EAF">
            <w:pPr>
              <w:pStyle w:val="2PX3-Normal"/>
            </w:pPr>
            <w:r>
              <w:t xml:space="preserve">Nathan </w:t>
            </w:r>
            <w:proofErr w:type="spellStart"/>
            <w:r>
              <w:t>Chiem</w:t>
            </w:r>
            <w:proofErr w:type="spellEnd"/>
          </w:p>
        </w:tc>
        <w:tc>
          <w:tcPr>
            <w:tcW w:w="4579" w:type="dxa"/>
            <w:vAlign w:val="center"/>
          </w:tcPr>
          <w:p w14:paraId="37377E8F" w14:textId="3E80E004" w:rsidR="00644EAF" w:rsidRPr="00F346EF" w:rsidRDefault="00BC06C8" w:rsidP="00644EAF">
            <w:pPr>
              <w:pStyle w:val="2PX3-Normal"/>
            </w:pPr>
            <w:r>
              <w:t>Hockey, soccer, basketball, tennis, videogames</w:t>
            </w:r>
          </w:p>
        </w:tc>
      </w:tr>
    </w:tbl>
    <w:p w14:paraId="02D1A7F2" w14:textId="77777777" w:rsidR="005E64DA" w:rsidRPr="00F346EF" w:rsidRDefault="005E64DA" w:rsidP="005E64DA">
      <w:pPr>
        <w:pStyle w:val="2PX3-Normal"/>
      </w:pPr>
    </w:p>
    <w:p w14:paraId="40249906" w14:textId="77777777" w:rsidR="005E64DA" w:rsidRPr="00F346EF" w:rsidRDefault="005E64DA" w:rsidP="005E64DA">
      <w:pPr>
        <w:pStyle w:val="2PX3-Normal"/>
      </w:pPr>
      <w:r w:rsidRPr="00F346EF">
        <w:t>And most importantly, which project are they most interested in? Please rank each project by order of preference.</w:t>
      </w:r>
    </w:p>
    <w:tbl>
      <w:tblPr>
        <w:tblStyle w:val="TableGrid"/>
        <w:tblW w:w="9386" w:type="dxa"/>
        <w:tblLook w:val="04A0" w:firstRow="1" w:lastRow="0" w:firstColumn="1" w:lastColumn="0" w:noHBand="0" w:noVBand="1"/>
        <w:tblCaption w:val="Teammates Preference"/>
        <w:tblDescription w:val="Teammates and their first, sencond and third choice of projects"/>
      </w:tblPr>
      <w:tblGrid>
        <w:gridCol w:w="2447"/>
        <w:gridCol w:w="2313"/>
        <w:gridCol w:w="2313"/>
        <w:gridCol w:w="2313"/>
      </w:tblGrid>
      <w:tr w:rsidR="005E64DA" w:rsidRPr="00F346EF" w14:paraId="05155589" w14:textId="77777777" w:rsidTr="00661CD4">
        <w:trPr>
          <w:trHeight w:val="591"/>
        </w:trPr>
        <w:tc>
          <w:tcPr>
            <w:tcW w:w="2447" w:type="dxa"/>
          </w:tcPr>
          <w:p w14:paraId="570F582B" w14:textId="77777777" w:rsidR="005E64DA" w:rsidRPr="00F346EF" w:rsidRDefault="005E64DA" w:rsidP="005E64DA">
            <w:pPr>
              <w:pStyle w:val="2PX3-Normal"/>
            </w:pPr>
            <w:r w:rsidRPr="00F346EF">
              <w:t>Name</w:t>
            </w:r>
          </w:p>
        </w:tc>
        <w:tc>
          <w:tcPr>
            <w:tcW w:w="2313" w:type="dxa"/>
          </w:tcPr>
          <w:p w14:paraId="02B64410" w14:textId="77777777" w:rsidR="005E64DA" w:rsidRPr="00F346EF" w:rsidRDefault="005E64DA" w:rsidP="000614CF">
            <w:pPr>
              <w:pStyle w:val="2PX3-Normal"/>
              <w:jc w:val="center"/>
            </w:pPr>
            <w:r w:rsidRPr="00F346EF">
              <w:t>First Choice</w:t>
            </w:r>
          </w:p>
        </w:tc>
        <w:tc>
          <w:tcPr>
            <w:tcW w:w="2313" w:type="dxa"/>
          </w:tcPr>
          <w:p w14:paraId="255DD682" w14:textId="77777777" w:rsidR="005E64DA" w:rsidRPr="00F346EF" w:rsidRDefault="005E64DA" w:rsidP="000614CF">
            <w:pPr>
              <w:pStyle w:val="2PX3-Normal"/>
              <w:jc w:val="center"/>
            </w:pPr>
            <w:r w:rsidRPr="00F346EF">
              <w:t>Second Choice</w:t>
            </w:r>
          </w:p>
        </w:tc>
        <w:tc>
          <w:tcPr>
            <w:tcW w:w="2313" w:type="dxa"/>
          </w:tcPr>
          <w:p w14:paraId="1BFAF1A7" w14:textId="77777777" w:rsidR="005E64DA" w:rsidRPr="00F346EF" w:rsidRDefault="005E64DA" w:rsidP="000614CF">
            <w:pPr>
              <w:pStyle w:val="2PX3-Normal"/>
              <w:jc w:val="center"/>
            </w:pPr>
            <w:r w:rsidRPr="00F346EF">
              <w:t>Third Choice</w:t>
            </w:r>
          </w:p>
        </w:tc>
      </w:tr>
      <w:tr w:rsidR="00BC06C8" w:rsidRPr="00F346EF" w14:paraId="3F262C4C" w14:textId="77777777" w:rsidTr="00661CD4">
        <w:trPr>
          <w:trHeight w:val="591"/>
        </w:trPr>
        <w:tc>
          <w:tcPr>
            <w:tcW w:w="2447" w:type="dxa"/>
            <w:vAlign w:val="center"/>
          </w:tcPr>
          <w:p w14:paraId="1E7F0F49" w14:textId="2BE9F496" w:rsidR="00BC06C8" w:rsidRPr="00F346EF" w:rsidRDefault="00BC06C8" w:rsidP="00BC06C8">
            <w:pPr>
              <w:pStyle w:val="2PX3-Normal"/>
            </w:pPr>
            <w:r w:rsidRPr="00F346EF">
              <w:t xml:space="preserve">Allison </w:t>
            </w:r>
            <w:proofErr w:type="spellStart"/>
            <w:r w:rsidRPr="00F346EF">
              <w:t>Suichies</w:t>
            </w:r>
            <w:proofErr w:type="spellEnd"/>
          </w:p>
        </w:tc>
        <w:tc>
          <w:tcPr>
            <w:tcW w:w="2313" w:type="dxa"/>
          </w:tcPr>
          <w:p w14:paraId="0B7A24EF" w14:textId="4668EB3E" w:rsidR="00BC06C8" w:rsidRPr="00BC06C8" w:rsidRDefault="00BC06C8" w:rsidP="00BC06C8">
            <w:pPr>
              <w:spacing w:after="0"/>
              <w:rPr>
                <w:rFonts w:ascii="Swis721 Cn BT" w:eastAsia="Times New Roman" w:hAnsi="Swis721 Cn BT" w:cs="Times New Roman"/>
                <w:szCs w:val="24"/>
                <w:lang w:eastAsia="en-CA"/>
              </w:rPr>
            </w:pPr>
            <w:r w:rsidRPr="00BC06C8">
              <w:rPr>
                <w:rFonts w:ascii="Swis721 Cn BT" w:eastAsia="Times New Roman" w:hAnsi="Swis721 Cn BT" w:cs="Times New Roman"/>
                <w:szCs w:val="24"/>
                <w:lang w:eastAsia="en-CA"/>
              </w:rPr>
              <w:t>3D Printed Housing for Canadian Neighbourhoods</w:t>
            </w:r>
          </w:p>
        </w:tc>
        <w:tc>
          <w:tcPr>
            <w:tcW w:w="2313" w:type="dxa"/>
          </w:tcPr>
          <w:p w14:paraId="67E7AE40" w14:textId="5F5C0299" w:rsidR="00BC06C8" w:rsidRPr="00BC06C8" w:rsidRDefault="00BC06C8" w:rsidP="00BC06C8">
            <w:pPr>
              <w:spacing w:after="0"/>
              <w:rPr>
                <w:rFonts w:ascii="Swis721 Cn BT" w:eastAsia="Times New Roman" w:hAnsi="Swis721 Cn BT" w:cs="Times New Roman"/>
                <w:szCs w:val="24"/>
                <w:lang w:eastAsia="en-CA"/>
              </w:rPr>
            </w:pPr>
            <w:r w:rsidRPr="00BC06C8">
              <w:rPr>
                <w:rFonts w:ascii="Swis721 Cn BT" w:eastAsia="Times New Roman" w:hAnsi="Swis721 Cn BT" w:cs="Times New Roman"/>
                <w:szCs w:val="24"/>
                <w:lang w:eastAsia="en-CA"/>
              </w:rPr>
              <w:t>Infrastructure for Self-Driving Vehicles</w:t>
            </w:r>
          </w:p>
        </w:tc>
        <w:tc>
          <w:tcPr>
            <w:tcW w:w="2313" w:type="dxa"/>
            <w:vAlign w:val="center"/>
          </w:tcPr>
          <w:p w14:paraId="3E14CDC1" w14:textId="7EBCD0F6" w:rsidR="00BC06C8" w:rsidRPr="00BC06C8" w:rsidRDefault="00BC06C8" w:rsidP="00BC06C8">
            <w:pPr>
              <w:spacing w:after="0"/>
              <w:rPr>
                <w:rFonts w:ascii="Swis721 Cn BT" w:eastAsia="Times New Roman" w:hAnsi="Swis721 Cn BT" w:cs="Times New Roman"/>
                <w:szCs w:val="24"/>
                <w:lang w:eastAsia="en-CA"/>
              </w:rPr>
            </w:pPr>
            <w:r w:rsidRPr="00BC06C8">
              <w:rPr>
                <w:rFonts w:ascii="Swis721 Cn BT" w:eastAsia="Times New Roman" w:hAnsi="Swis721 Cn BT" w:cs="Times New Roman"/>
                <w:szCs w:val="24"/>
                <w:lang w:eastAsia="en-CA"/>
              </w:rPr>
              <w:t>McMaster Recycling Plant Design</w:t>
            </w:r>
          </w:p>
        </w:tc>
      </w:tr>
      <w:tr w:rsidR="00BC06C8" w:rsidRPr="00F346EF" w14:paraId="3C605931" w14:textId="77777777" w:rsidTr="00661CD4">
        <w:trPr>
          <w:trHeight w:val="591"/>
        </w:trPr>
        <w:tc>
          <w:tcPr>
            <w:tcW w:w="2447" w:type="dxa"/>
            <w:vAlign w:val="center"/>
          </w:tcPr>
          <w:p w14:paraId="367E2884" w14:textId="73083FE5" w:rsidR="00BC06C8" w:rsidRPr="00F346EF" w:rsidRDefault="00BC06C8" w:rsidP="00BC06C8">
            <w:pPr>
              <w:pStyle w:val="2PX3-Normal"/>
            </w:pPr>
            <w:proofErr w:type="spellStart"/>
            <w:r>
              <w:t>Thivean</w:t>
            </w:r>
            <w:proofErr w:type="spellEnd"/>
            <w:r>
              <w:t xml:space="preserve"> </w:t>
            </w:r>
            <w:proofErr w:type="spellStart"/>
            <w:r w:rsidRPr="00FE6F2D">
              <w:t>Uthayaharan</w:t>
            </w:r>
            <w:proofErr w:type="spellEnd"/>
          </w:p>
        </w:tc>
        <w:tc>
          <w:tcPr>
            <w:tcW w:w="2313" w:type="dxa"/>
          </w:tcPr>
          <w:p w14:paraId="20E51FAE" w14:textId="0F8F1AB0" w:rsidR="00BC06C8" w:rsidRPr="00F346EF" w:rsidRDefault="001E35C0" w:rsidP="00BC06C8">
            <w:pPr>
              <w:pStyle w:val="2PX3-Normal"/>
            </w:pPr>
            <w:r w:rsidRPr="001E35C0">
              <w:t>3D Printed Housing for Canadian Neighborhoods</w:t>
            </w:r>
          </w:p>
        </w:tc>
        <w:tc>
          <w:tcPr>
            <w:tcW w:w="2313" w:type="dxa"/>
          </w:tcPr>
          <w:p w14:paraId="10FD13E1" w14:textId="7B530C79" w:rsidR="00BC06C8" w:rsidRPr="00F346EF" w:rsidRDefault="001E35C0" w:rsidP="00BC06C8">
            <w:pPr>
              <w:pStyle w:val="2PX3-Normal"/>
            </w:pPr>
            <w:r w:rsidRPr="001E35C0">
              <w:t>Infrastructure for Self-Driving Vehicles</w:t>
            </w:r>
          </w:p>
        </w:tc>
        <w:tc>
          <w:tcPr>
            <w:tcW w:w="2313" w:type="dxa"/>
            <w:vAlign w:val="center"/>
          </w:tcPr>
          <w:p w14:paraId="57F06505" w14:textId="5832AB47" w:rsidR="00BC06C8" w:rsidRPr="00F346EF" w:rsidRDefault="001E35C0" w:rsidP="00BC06C8">
            <w:pPr>
              <w:pStyle w:val="2PX3-Normal"/>
            </w:pPr>
            <w:r w:rsidRPr="001E35C0">
              <w:t>Source Water Monitoring Project</w:t>
            </w:r>
          </w:p>
        </w:tc>
      </w:tr>
      <w:tr w:rsidR="00BC06C8" w:rsidRPr="00F346EF" w14:paraId="3D032663" w14:textId="77777777" w:rsidTr="00661CD4">
        <w:trPr>
          <w:trHeight w:val="560"/>
        </w:trPr>
        <w:tc>
          <w:tcPr>
            <w:tcW w:w="2447" w:type="dxa"/>
            <w:vAlign w:val="center"/>
          </w:tcPr>
          <w:p w14:paraId="574A879D" w14:textId="6A8E1597" w:rsidR="00BC06C8" w:rsidRPr="00F346EF" w:rsidRDefault="00BC06C8" w:rsidP="00BC06C8">
            <w:pPr>
              <w:pStyle w:val="2PX3-Normal"/>
            </w:pPr>
            <w:r>
              <w:lastRenderedPageBreak/>
              <w:t>Stephanie Vo</w:t>
            </w:r>
          </w:p>
        </w:tc>
        <w:tc>
          <w:tcPr>
            <w:tcW w:w="2313" w:type="dxa"/>
          </w:tcPr>
          <w:p w14:paraId="61417191" w14:textId="370FE933" w:rsidR="00BC06C8" w:rsidRPr="00F346EF" w:rsidRDefault="001E35C0" w:rsidP="00BC06C8">
            <w:pPr>
              <w:pStyle w:val="2PX3-Normal"/>
            </w:pPr>
            <w:r w:rsidRPr="001E35C0">
              <w:t>3D Printed Housing for Canadian Neighborhoods</w:t>
            </w:r>
          </w:p>
        </w:tc>
        <w:tc>
          <w:tcPr>
            <w:tcW w:w="2313" w:type="dxa"/>
          </w:tcPr>
          <w:p w14:paraId="26AEB838" w14:textId="6A8DDE90" w:rsidR="00BC06C8" w:rsidRPr="00F346EF" w:rsidRDefault="001E35C0" w:rsidP="00BC06C8">
            <w:pPr>
              <w:pStyle w:val="2PX3-Normal"/>
            </w:pPr>
            <w:r w:rsidRPr="001E35C0">
              <w:t>Source Water Monitoring Project</w:t>
            </w:r>
          </w:p>
        </w:tc>
        <w:tc>
          <w:tcPr>
            <w:tcW w:w="2313" w:type="dxa"/>
            <w:vAlign w:val="center"/>
          </w:tcPr>
          <w:p w14:paraId="17DE0F71" w14:textId="347E94EF" w:rsidR="00BC06C8" w:rsidRPr="00F346EF" w:rsidRDefault="001E35C0" w:rsidP="00BC06C8">
            <w:pPr>
              <w:pStyle w:val="2PX3-Normal"/>
            </w:pPr>
            <w:r w:rsidRPr="001E35C0">
              <w:t>Infrastructure for Self-Driving Vehicles</w:t>
            </w:r>
          </w:p>
        </w:tc>
      </w:tr>
      <w:tr w:rsidR="001E35C0" w:rsidRPr="00F346EF" w14:paraId="5448693F" w14:textId="77777777" w:rsidTr="00661CD4">
        <w:trPr>
          <w:trHeight w:val="560"/>
        </w:trPr>
        <w:tc>
          <w:tcPr>
            <w:tcW w:w="2447" w:type="dxa"/>
            <w:vAlign w:val="center"/>
          </w:tcPr>
          <w:p w14:paraId="679E09AE" w14:textId="67DF3AA3" w:rsidR="001E35C0" w:rsidRDefault="001E35C0" w:rsidP="001E35C0">
            <w:pPr>
              <w:pStyle w:val="2PX3-Normal"/>
            </w:pPr>
            <w:bookmarkStart w:id="0" w:name="_Hlk92902380"/>
            <w:r>
              <w:t xml:space="preserve">Nathan </w:t>
            </w:r>
            <w:proofErr w:type="spellStart"/>
            <w:r>
              <w:t>Chiem</w:t>
            </w:r>
            <w:proofErr w:type="spellEnd"/>
          </w:p>
        </w:tc>
        <w:tc>
          <w:tcPr>
            <w:tcW w:w="2313" w:type="dxa"/>
          </w:tcPr>
          <w:p w14:paraId="34E64216" w14:textId="2D5ED726" w:rsidR="001E35C0" w:rsidRPr="00F346EF" w:rsidRDefault="001E35C0" w:rsidP="001E35C0">
            <w:pPr>
              <w:pStyle w:val="2PX3-Normal"/>
            </w:pPr>
            <w:r w:rsidRPr="001E35C0">
              <w:t>3D Printed Housing for Canadian Neighborhoods</w:t>
            </w:r>
          </w:p>
        </w:tc>
        <w:tc>
          <w:tcPr>
            <w:tcW w:w="2313" w:type="dxa"/>
          </w:tcPr>
          <w:p w14:paraId="008212B9" w14:textId="0E3F0B41" w:rsidR="001E35C0" w:rsidRPr="00F346EF" w:rsidRDefault="001E35C0" w:rsidP="001E35C0">
            <w:pPr>
              <w:pStyle w:val="2PX3-Normal"/>
            </w:pPr>
            <w:r w:rsidRPr="001E35C0">
              <w:t>Infrastructure for Self-Driving Vehicles</w:t>
            </w:r>
          </w:p>
        </w:tc>
        <w:tc>
          <w:tcPr>
            <w:tcW w:w="2313" w:type="dxa"/>
            <w:vAlign w:val="center"/>
          </w:tcPr>
          <w:p w14:paraId="1914F6AF" w14:textId="239F7FE7" w:rsidR="001E35C0" w:rsidRPr="00F346EF" w:rsidRDefault="001E35C0" w:rsidP="001E35C0">
            <w:pPr>
              <w:pStyle w:val="2PX3-Normal"/>
            </w:pPr>
            <w:r w:rsidRPr="001E35C0">
              <w:t>Source Water Monitoring Project</w:t>
            </w:r>
          </w:p>
        </w:tc>
      </w:tr>
      <w:bookmarkEnd w:id="0"/>
    </w:tbl>
    <w:p w14:paraId="3CE4709E" w14:textId="77777777" w:rsidR="005E64DA" w:rsidRPr="00F346EF" w:rsidRDefault="005E64DA" w:rsidP="005E64DA">
      <w:pPr>
        <w:pStyle w:val="2PX3-Normal"/>
      </w:pPr>
    </w:p>
    <w:p w14:paraId="22C13045" w14:textId="77777777" w:rsidR="005E64DA" w:rsidRPr="00F346EF" w:rsidRDefault="005E64DA" w:rsidP="005E64DA">
      <w:pPr>
        <w:pStyle w:val="2PX3-Normal"/>
      </w:pPr>
      <w:r w:rsidRPr="00F346EF">
        <w:br w:type="page"/>
      </w:r>
    </w:p>
    <w:p w14:paraId="68659CDB" w14:textId="77777777" w:rsidR="005E64DA" w:rsidRPr="00F346EF" w:rsidRDefault="005E64DA" w:rsidP="00421BA7">
      <w:pPr>
        <w:pStyle w:val="2PX3-Heading1"/>
        <w:rPr>
          <w:b w:val="0"/>
          <w:bCs w:val="0"/>
        </w:rPr>
      </w:pPr>
      <w:r w:rsidRPr="00F346EF">
        <w:rPr>
          <w:b w:val="0"/>
          <w:bCs w:val="0"/>
        </w:rPr>
        <w:lastRenderedPageBreak/>
        <w:t>Stage 4: Project Decision</w:t>
      </w:r>
    </w:p>
    <w:p w14:paraId="1D3F7CF0" w14:textId="77777777" w:rsidR="005E64DA" w:rsidRPr="00F346EF" w:rsidRDefault="005E64DA" w:rsidP="005E64DA">
      <w:pPr>
        <w:pStyle w:val="2PX3-Normal"/>
      </w:pPr>
      <w:r w:rsidRPr="00F346EF">
        <w:t>As you wrap up your first Asynchronous Design Studio activity, it is now time to decide which of the 4 projects are you most interested in. Please rank your choices below and provide justification.</w:t>
      </w:r>
    </w:p>
    <w:tbl>
      <w:tblPr>
        <w:tblStyle w:val="TableGrid"/>
        <w:tblW w:w="9423" w:type="dxa"/>
        <w:tblLook w:val="04A0" w:firstRow="1" w:lastRow="0" w:firstColumn="1" w:lastColumn="0" w:noHBand="0" w:noVBand="1"/>
        <w:tblCaption w:val="Project Preference"/>
        <w:tblDescription w:val="My first, second, and third choice of projects"/>
      </w:tblPr>
      <w:tblGrid>
        <w:gridCol w:w="4844"/>
        <w:gridCol w:w="4579"/>
      </w:tblGrid>
      <w:tr w:rsidR="005E64DA" w:rsidRPr="00F346EF" w14:paraId="2A1C962E" w14:textId="77777777" w:rsidTr="00661CD4">
        <w:trPr>
          <w:trHeight w:val="580"/>
        </w:trPr>
        <w:tc>
          <w:tcPr>
            <w:tcW w:w="4844" w:type="dxa"/>
          </w:tcPr>
          <w:p w14:paraId="27A8D4F0" w14:textId="77777777" w:rsidR="005E64DA" w:rsidRPr="00F346EF" w:rsidRDefault="005E64DA" w:rsidP="005E64DA">
            <w:pPr>
              <w:pStyle w:val="2PX3-Normal"/>
            </w:pPr>
            <w:r w:rsidRPr="00F346EF">
              <w:t>Choice</w:t>
            </w:r>
          </w:p>
        </w:tc>
        <w:tc>
          <w:tcPr>
            <w:tcW w:w="4579" w:type="dxa"/>
          </w:tcPr>
          <w:p w14:paraId="12FDB52F" w14:textId="77777777" w:rsidR="005E64DA" w:rsidRPr="00F346EF" w:rsidRDefault="005E64DA" w:rsidP="000614CF">
            <w:pPr>
              <w:pStyle w:val="2PX3-Normal"/>
              <w:jc w:val="center"/>
            </w:pPr>
            <w:r w:rsidRPr="00F346EF">
              <w:t>Project</w:t>
            </w:r>
          </w:p>
        </w:tc>
      </w:tr>
      <w:tr w:rsidR="001E35C0" w:rsidRPr="00F346EF" w14:paraId="0D9F7E98" w14:textId="77777777" w:rsidTr="00F13F35">
        <w:trPr>
          <w:trHeight w:val="580"/>
        </w:trPr>
        <w:tc>
          <w:tcPr>
            <w:tcW w:w="4844" w:type="dxa"/>
          </w:tcPr>
          <w:p w14:paraId="25BA2ED7" w14:textId="77777777" w:rsidR="001E35C0" w:rsidRPr="00F346EF" w:rsidRDefault="001E35C0" w:rsidP="001E35C0">
            <w:pPr>
              <w:pStyle w:val="2PX3-Normal"/>
            </w:pPr>
            <w:r w:rsidRPr="00F346EF">
              <w:t>First Choice</w:t>
            </w:r>
          </w:p>
        </w:tc>
        <w:tc>
          <w:tcPr>
            <w:tcW w:w="4579" w:type="dxa"/>
          </w:tcPr>
          <w:p w14:paraId="72A3B68F" w14:textId="42007420" w:rsidR="001E35C0" w:rsidRPr="00F346EF" w:rsidRDefault="001E35C0" w:rsidP="001E35C0">
            <w:pPr>
              <w:pStyle w:val="2PX3-Normal"/>
            </w:pPr>
            <w:r w:rsidRPr="001E35C0">
              <w:t>3D Printed Housing for Canadian Neighborhoods</w:t>
            </w:r>
          </w:p>
        </w:tc>
      </w:tr>
      <w:tr w:rsidR="001E35C0" w:rsidRPr="00F346EF" w14:paraId="1F868F72" w14:textId="77777777" w:rsidTr="00F13F35">
        <w:trPr>
          <w:trHeight w:val="580"/>
        </w:trPr>
        <w:tc>
          <w:tcPr>
            <w:tcW w:w="4844" w:type="dxa"/>
          </w:tcPr>
          <w:p w14:paraId="3AC83D66" w14:textId="77777777" w:rsidR="001E35C0" w:rsidRPr="00F346EF" w:rsidRDefault="001E35C0" w:rsidP="001E35C0">
            <w:pPr>
              <w:pStyle w:val="2PX3-Normal"/>
            </w:pPr>
            <w:r w:rsidRPr="00F346EF">
              <w:t>Second Choice</w:t>
            </w:r>
          </w:p>
        </w:tc>
        <w:tc>
          <w:tcPr>
            <w:tcW w:w="4579" w:type="dxa"/>
          </w:tcPr>
          <w:p w14:paraId="2EE84407" w14:textId="5C524DA3" w:rsidR="001E35C0" w:rsidRPr="00F346EF" w:rsidRDefault="001E35C0" w:rsidP="001E35C0">
            <w:pPr>
              <w:pStyle w:val="2PX3-Normal"/>
            </w:pPr>
            <w:r w:rsidRPr="001E35C0">
              <w:t>Infrastructure for Self-Driving Vehicles</w:t>
            </w:r>
          </w:p>
        </w:tc>
      </w:tr>
      <w:tr w:rsidR="001E35C0" w:rsidRPr="00F346EF" w14:paraId="11AB11EA" w14:textId="77777777" w:rsidTr="00F13F35">
        <w:trPr>
          <w:trHeight w:val="550"/>
        </w:trPr>
        <w:tc>
          <w:tcPr>
            <w:tcW w:w="4844" w:type="dxa"/>
          </w:tcPr>
          <w:p w14:paraId="0839C629" w14:textId="77777777" w:rsidR="001E35C0" w:rsidRPr="00F346EF" w:rsidRDefault="001E35C0" w:rsidP="001E35C0">
            <w:pPr>
              <w:pStyle w:val="2PX3-Normal"/>
            </w:pPr>
            <w:r w:rsidRPr="00F346EF">
              <w:t>Third Choice</w:t>
            </w:r>
          </w:p>
        </w:tc>
        <w:tc>
          <w:tcPr>
            <w:tcW w:w="4579" w:type="dxa"/>
          </w:tcPr>
          <w:p w14:paraId="2B73B9C9" w14:textId="1E8A8FAA" w:rsidR="001E35C0" w:rsidRPr="00F346EF" w:rsidRDefault="001E35C0" w:rsidP="001E35C0">
            <w:pPr>
              <w:pStyle w:val="2PX3-Normal"/>
            </w:pPr>
            <w:r w:rsidRPr="001E35C0">
              <w:t>Source Water Monitoring Project</w:t>
            </w:r>
          </w:p>
        </w:tc>
      </w:tr>
    </w:tbl>
    <w:p w14:paraId="6ADAF2D4" w14:textId="77777777" w:rsidR="005E64DA" w:rsidRPr="00F346EF" w:rsidRDefault="005E64DA" w:rsidP="005E64DA">
      <w:pPr>
        <w:pStyle w:val="2PX3-Normal"/>
      </w:pPr>
    </w:p>
    <w:tbl>
      <w:tblPr>
        <w:tblStyle w:val="TableGrid"/>
        <w:tblW w:w="9424" w:type="dxa"/>
        <w:tblLook w:val="04A0" w:firstRow="1" w:lastRow="0" w:firstColumn="1" w:lastColumn="0" w:noHBand="0" w:noVBand="1"/>
      </w:tblPr>
      <w:tblGrid>
        <w:gridCol w:w="9424"/>
      </w:tblGrid>
      <w:tr w:rsidR="005E64DA" w:rsidRPr="00F346EF" w14:paraId="387C2544" w14:textId="77777777" w:rsidTr="00661CD4">
        <w:trPr>
          <w:trHeight w:val="1577"/>
        </w:trPr>
        <w:tc>
          <w:tcPr>
            <w:tcW w:w="9424" w:type="dxa"/>
          </w:tcPr>
          <w:p w14:paraId="6CA2B163" w14:textId="25546739" w:rsidR="005E64DA" w:rsidRPr="00F346EF" w:rsidRDefault="005E64DA" w:rsidP="005E64DA">
            <w:pPr>
              <w:pStyle w:val="2PX3-Normal"/>
            </w:pPr>
            <w:r w:rsidRPr="00F346EF">
              <w:t>Justification:</w:t>
            </w:r>
            <w:r w:rsidR="001E35C0">
              <w:t xml:space="preserve"> I care deeply about the housing crisis in the GTA and am actively looking for ways to increase housing availability, reduce costs, and find alternatives to the solution that is condominiums</w:t>
            </w:r>
            <w:r w:rsidR="00BD4B8B">
              <w:t>. Next, I believe that self driving cars are an inevitability and will eventually take over the roads, I am also interested in this industry as well as machine learning. Once again, for the final choice, I desire to learn more about machine learning and applying my programming knowledge, this seems like a good way to do it.</w:t>
            </w:r>
          </w:p>
        </w:tc>
      </w:tr>
    </w:tbl>
    <w:p w14:paraId="0DAE76C0" w14:textId="77777777" w:rsidR="005E64DA" w:rsidRPr="00F346EF" w:rsidRDefault="005E64DA" w:rsidP="005E64DA">
      <w:pPr>
        <w:rPr>
          <w:szCs w:val="24"/>
        </w:rPr>
      </w:pPr>
    </w:p>
    <w:p w14:paraId="790E5D71" w14:textId="77777777" w:rsidR="005E64DA" w:rsidRPr="00F346EF" w:rsidRDefault="005E64DA" w:rsidP="00C41093">
      <w:pPr>
        <w:pStyle w:val="2PX3-Heading1"/>
        <w:rPr>
          <w:b w:val="0"/>
          <w:bCs w:val="0"/>
        </w:rPr>
      </w:pPr>
      <w:r w:rsidRPr="00F346EF">
        <w:rPr>
          <w:b w:val="0"/>
          <w:bCs w:val="0"/>
        </w:rPr>
        <w:t>Submission Instructions</w:t>
      </w:r>
    </w:p>
    <w:p w14:paraId="3723B302" w14:textId="3D634E00" w:rsidR="005E64DA" w:rsidRPr="00F346EF" w:rsidRDefault="005E64DA" w:rsidP="00646ACD">
      <w:pPr>
        <w:pStyle w:val="ListParagraph"/>
        <w:numPr>
          <w:ilvl w:val="0"/>
          <w:numId w:val="23"/>
        </w:numPr>
        <w:ind w:hanging="357"/>
        <w:contextualSpacing/>
        <w:rPr>
          <w:szCs w:val="24"/>
        </w:rPr>
      </w:pPr>
      <w:r w:rsidRPr="00F346EF">
        <w:rPr>
          <w:szCs w:val="24"/>
        </w:rPr>
        <w:t xml:space="preserve">Upload a *.PDF copy of the Wk-1 - Asynchronous Design Studio 1 Worksheet to the Avenue Dropbox titled Asynchronous Design Studio </w:t>
      </w:r>
      <w:r w:rsidR="00AC5441" w:rsidRPr="00F346EF">
        <w:rPr>
          <w:szCs w:val="24"/>
        </w:rPr>
        <w:t xml:space="preserve">Week </w:t>
      </w:r>
      <w:r w:rsidRPr="00F346EF">
        <w:rPr>
          <w:szCs w:val="24"/>
        </w:rPr>
        <w:t xml:space="preserve">1 by </w:t>
      </w:r>
      <w:r w:rsidR="002C2E46" w:rsidRPr="00F346EF">
        <w:rPr>
          <w:szCs w:val="24"/>
        </w:rPr>
        <w:t xml:space="preserve">Friday, </w:t>
      </w:r>
      <w:r w:rsidR="008444A2" w:rsidRPr="00F346EF">
        <w:rPr>
          <w:szCs w:val="24"/>
        </w:rPr>
        <w:t xml:space="preserve">Jan </w:t>
      </w:r>
      <w:r w:rsidR="00BC4006" w:rsidRPr="00F346EF">
        <w:rPr>
          <w:szCs w:val="24"/>
        </w:rPr>
        <w:t>1</w:t>
      </w:r>
      <w:r w:rsidR="002C2E46" w:rsidRPr="00F346EF">
        <w:rPr>
          <w:szCs w:val="24"/>
        </w:rPr>
        <w:t>4</w:t>
      </w:r>
      <w:r w:rsidR="002C2E46" w:rsidRPr="00F346EF">
        <w:rPr>
          <w:szCs w:val="24"/>
          <w:vertAlign w:val="superscript"/>
        </w:rPr>
        <w:t>th</w:t>
      </w:r>
      <w:r w:rsidR="002C2E46" w:rsidRPr="00F346EF">
        <w:rPr>
          <w:szCs w:val="24"/>
        </w:rPr>
        <w:t>, end of day (5:30 pm)</w:t>
      </w:r>
    </w:p>
    <w:p w14:paraId="6F973069" w14:textId="77777777" w:rsidR="005E64DA" w:rsidRPr="00F346EF" w:rsidRDefault="005E64DA" w:rsidP="00646ACD">
      <w:pPr>
        <w:pStyle w:val="ListParagraph"/>
        <w:numPr>
          <w:ilvl w:val="1"/>
          <w:numId w:val="22"/>
        </w:numPr>
        <w:ind w:left="1440" w:hanging="357"/>
        <w:contextualSpacing/>
        <w:rPr>
          <w:szCs w:val="24"/>
        </w:rPr>
      </w:pPr>
      <w:r w:rsidRPr="00F346EF">
        <w:rPr>
          <w:szCs w:val="24"/>
        </w:rPr>
        <w:t>Use the following naming convention: macID_AsynchDS1.pdf</w:t>
      </w:r>
    </w:p>
    <w:p w14:paraId="16292070" w14:textId="34E9705E" w:rsidR="005E64DA" w:rsidRPr="00F346EF" w:rsidRDefault="005E64DA" w:rsidP="00646ACD">
      <w:pPr>
        <w:pStyle w:val="ListParagraph"/>
        <w:numPr>
          <w:ilvl w:val="0"/>
          <w:numId w:val="23"/>
        </w:numPr>
        <w:ind w:hanging="357"/>
        <w:contextualSpacing/>
        <w:rPr>
          <w:szCs w:val="24"/>
        </w:rPr>
      </w:pPr>
      <w:r w:rsidRPr="00F346EF">
        <w:rPr>
          <w:szCs w:val="24"/>
        </w:rPr>
        <w:t xml:space="preserve">Submit one MS form representing your team to the following line: </w:t>
      </w:r>
      <w:hyperlink r:id="rId15" w:history="1">
        <w:r w:rsidR="00D75F3D" w:rsidRPr="00F346EF">
          <w:rPr>
            <w:rStyle w:val="Hyperlink"/>
            <w:szCs w:val="24"/>
          </w:rPr>
          <w:t>Rank Your Group Project Choices</w:t>
        </w:r>
      </w:hyperlink>
      <w:r w:rsidRPr="00F346EF">
        <w:rPr>
          <w:szCs w:val="24"/>
        </w:rPr>
        <w:t xml:space="preserve"> </w:t>
      </w:r>
      <w:r w:rsidR="00D75F3D" w:rsidRPr="00F346EF">
        <w:rPr>
          <w:szCs w:val="24"/>
        </w:rPr>
        <w:t xml:space="preserve">to </w:t>
      </w:r>
      <w:r w:rsidRPr="00F346EF">
        <w:rPr>
          <w:szCs w:val="24"/>
        </w:rPr>
        <w:t>rank your project choices as a team and providing a short justification.</w:t>
      </w:r>
    </w:p>
    <w:p w14:paraId="77914F22" w14:textId="24E9E5EE" w:rsidR="005E64DA" w:rsidRPr="00F346EF" w:rsidRDefault="005E64DA" w:rsidP="008303BB">
      <w:pPr>
        <w:pStyle w:val="ListParagraph"/>
        <w:numPr>
          <w:ilvl w:val="1"/>
          <w:numId w:val="22"/>
        </w:numPr>
        <w:ind w:left="1440" w:hanging="357"/>
        <w:contextualSpacing/>
        <w:rPr>
          <w:szCs w:val="24"/>
        </w:rPr>
      </w:pPr>
      <w:r w:rsidRPr="00F346EF">
        <w:rPr>
          <w:szCs w:val="24"/>
        </w:rPr>
        <w:t>If multiple forms are submitted from different team members, the latest one will be accepted.</w:t>
      </w:r>
    </w:p>
    <w:p w14:paraId="58EBFF30" w14:textId="30E7F8A0" w:rsidR="00E80F61" w:rsidRPr="00F346EF" w:rsidRDefault="00E80F61" w:rsidP="005E64DA"/>
    <w:sectPr w:rsidR="00E80F61" w:rsidRPr="00F346EF" w:rsidSect="0074489B">
      <w:headerReference w:type="default" r:id="rId16"/>
      <w:footerReference w:type="default" r:id="rId17"/>
      <w:pgSz w:w="12240" w:h="15840"/>
      <w:pgMar w:top="1584" w:right="1440" w:bottom="1152" w:left="1440" w:header="706"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46CB6" w14:textId="77777777" w:rsidR="0064751B" w:rsidRDefault="0064751B" w:rsidP="008D0A24">
      <w:r>
        <w:separator/>
      </w:r>
    </w:p>
    <w:p w14:paraId="1E5B40D6" w14:textId="77777777" w:rsidR="0064751B" w:rsidRDefault="0064751B" w:rsidP="008D0A24"/>
  </w:endnote>
  <w:endnote w:type="continuationSeparator" w:id="0">
    <w:p w14:paraId="13ACE4D2" w14:textId="77777777" w:rsidR="0064751B" w:rsidRDefault="0064751B" w:rsidP="008D0A24">
      <w:r>
        <w:continuationSeparator/>
      </w:r>
    </w:p>
    <w:p w14:paraId="6AD305FB" w14:textId="77777777" w:rsidR="0064751B" w:rsidRDefault="0064751B" w:rsidP="008D0A24"/>
  </w:endnote>
  <w:endnote w:type="continuationNotice" w:id="1">
    <w:p w14:paraId="646366C3" w14:textId="77777777" w:rsidR="0064751B" w:rsidRDefault="0064751B" w:rsidP="008D0A24"/>
    <w:p w14:paraId="546A3B21" w14:textId="77777777" w:rsidR="0064751B" w:rsidRDefault="0064751B" w:rsidP="008D0A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wis721 Cn BT">
    <w:altName w:val="Calibri"/>
    <w:panose1 w:val="020B0506020202030204"/>
    <w:charset w:val="00"/>
    <w:family w:val="swiss"/>
    <w:pitch w:val="variable"/>
    <w:sig w:usb0="00000087" w:usb1="00000000" w:usb2="00000000" w:usb3="00000000" w:csb0="0000001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wis721 BlkCn BT">
    <w:altName w:val="Calibri"/>
    <w:panose1 w:val="020B0806030502040204"/>
    <w:charset w:val="00"/>
    <w:family w:val="swiss"/>
    <w:pitch w:val="variable"/>
    <w:sig w:usb0="00000087" w:usb1="00000000" w:usb2="00000000" w:usb3="00000000" w:csb0="0000001B"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1248"/>
      <w:docPartObj>
        <w:docPartGallery w:val="Page Numbers (Bottom of Page)"/>
        <w:docPartUnique/>
      </w:docPartObj>
    </w:sdtPr>
    <w:sdtEndPr>
      <w:rPr>
        <w:noProof/>
      </w:rPr>
    </w:sdtEndPr>
    <w:sdtContent>
      <w:p w14:paraId="4C93BB22" w14:textId="77777777" w:rsidR="00114F35" w:rsidRDefault="008713BF" w:rsidP="00B132F1">
        <w:pPr>
          <w:pStyle w:val="Footer"/>
          <w:jc w:val="right"/>
          <w:rPr>
            <w:noProof/>
          </w:rPr>
        </w:pPr>
        <w:r>
          <w:fldChar w:fldCharType="begin"/>
        </w:r>
        <w:r>
          <w:instrText xml:space="preserve"> PAGE   \* MERGEFORMAT </w:instrText>
        </w:r>
        <w:r>
          <w:fldChar w:fldCharType="separate"/>
        </w:r>
        <w:r>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F06BD" w14:textId="77777777" w:rsidR="0064751B" w:rsidRDefault="0064751B" w:rsidP="008D0A24">
      <w:r>
        <w:separator/>
      </w:r>
    </w:p>
    <w:p w14:paraId="2442630B" w14:textId="77777777" w:rsidR="0064751B" w:rsidRDefault="0064751B" w:rsidP="008D0A24"/>
  </w:footnote>
  <w:footnote w:type="continuationSeparator" w:id="0">
    <w:p w14:paraId="6B9942E8" w14:textId="77777777" w:rsidR="0064751B" w:rsidRDefault="0064751B" w:rsidP="008D0A24">
      <w:r>
        <w:continuationSeparator/>
      </w:r>
    </w:p>
    <w:p w14:paraId="71A8B736" w14:textId="77777777" w:rsidR="0064751B" w:rsidRDefault="0064751B" w:rsidP="008D0A24"/>
  </w:footnote>
  <w:footnote w:type="continuationNotice" w:id="1">
    <w:p w14:paraId="69CF48A7" w14:textId="77777777" w:rsidR="0064751B" w:rsidRDefault="0064751B" w:rsidP="008D0A24"/>
    <w:p w14:paraId="50232414" w14:textId="77777777" w:rsidR="0064751B" w:rsidRDefault="0064751B" w:rsidP="008D0A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158E" w14:textId="77777777" w:rsidR="00114F35" w:rsidRDefault="008713BF" w:rsidP="008D0A24">
    <w:r w:rsidRPr="0085435F">
      <w:rPr>
        <w:noProof/>
        <w:lang w:val="en-US"/>
      </w:rPr>
      <mc:AlternateContent>
        <mc:Choice Requires="wps">
          <w:drawing>
            <wp:anchor distT="0" distB="0" distL="114300" distR="114300" simplePos="0" relativeHeight="251658242" behindDoc="1" locked="0" layoutInCell="1" allowOverlap="1" wp14:anchorId="46D3A2E3" wp14:editId="2F0C10B8">
              <wp:simplePos x="0" y="0"/>
              <wp:positionH relativeFrom="margin">
                <wp:posOffset>-526611</wp:posOffset>
              </wp:positionH>
              <wp:positionV relativeFrom="page">
                <wp:posOffset>287508</wp:posOffset>
              </wp:positionV>
              <wp:extent cx="4958715" cy="564515"/>
              <wp:effectExtent l="0" t="0" r="0" b="0"/>
              <wp:wrapTopAndBottom/>
              <wp:docPr id="4" name="TextBox 3"/>
              <wp:cNvGraphicFramePr/>
              <a:graphic xmlns:a="http://schemas.openxmlformats.org/drawingml/2006/main">
                <a:graphicData uri="http://schemas.microsoft.com/office/word/2010/wordprocessingShape">
                  <wps:wsp>
                    <wps:cNvSpPr txBox="1"/>
                    <wps:spPr>
                      <a:xfrm>
                        <a:off x="0" y="0"/>
                        <a:ext cx="4958715" cy="564515"/>
                      </a:xfrm>
                      <a:prstGeom prst="rect">
                        <a:avLst/>
                      </a:prstGeom>
                      <a:noFill/>
                    </wps:spPr>
                    <wps:txbx>
                      <w:txbxContent>
                        <w:p w14:paraId="26B1F778" w14:textId="77777777" w:rsidR="00EA2421" w:rsidRPr="0085435F" w:rsidRDefault="00EA2421" w:rsidP="00B10129">
                          <w:pPr>
                            <w:pStyle w:val="2PX3-Header"/>
                            <w:rPr>
                              <w:sz w:val="20"/>
                            </w:rPr>
                          </w:pPr>
                          <w:r>
                            <w:t xml:space="preserve">ENGINEER 2PX3: </w:t>
                          </w:r>
                          <w:r w:rsidRPr="00745894">
                            <w:t>Integrated Engineering Design Project 2</w:t>
                          </w:r>
                        </w:p>
                        <w:p w14:paraId="146F6C65" w14:textId="77777777" w:rsidR="008713BF" w:rsidRPr="0085435F" w:rsidRDefault="008713BF" w:rsidP="008D0A24">
                          <w:pPr>
                            <w:pStyle w:val="NormalWeb"/>
                            <w:rPr>
                              <w:sz w:val="2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6D3A2E3" id="_x0000_t202" coordsize="21600,21600" o:spt="202" path="m,l,21600r21600,l21600,xe">
              <v:stroke joinstyle="miter"/>
              <v:path gradientshapeok="t" o:connecttype="rect"/>
            </v:shapetype>
            <v:shape id="TextBox 3" o:spid="_x0000_s1026" type="#_x0000_t202" style="position:absolute;margin-left:-41.45pt;margin-top:22.65pt;width:390.45pt;height:44.45pt;z-index:-25165823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" filled="f" stroked="f">
              <v:textbox>
                <w:txbxContent>
                  <w:p w14:paraId="26B1F778" w14:textId="77777777" w:rsidR="00EA2421" w:rsidRPr="0085435F" w:rsidRDefault="00EA2421" w:rsidP="00B10129">
                    <w:pPr>
                      <w:pStyle w:val="2PX3-Header"/>
                      <w:rPr>
                        <w:sz w:val="20"/>
                      </w:rPr>
                    </w:pPr>
                    <w:r>
                      <w:t xml:space="preserve">ENGINEER 2PX3: </w:t>
                    </w:r>
                    <w:r w:rsidRPr="00745894">
                      <w:t>Integrated Engineering Design Project 2</w:t>
                    </w:r>
                  </w:p>
                  <w:p w14:paraId="146F6C65" w14:textId="77777777" w:rsidR="008713BF" w:rsidRPr="0085435F" w:rsidRDefault="008713BF" w:rsidP="008D0A24">
                    <w:pPr>
                      <w:pStyle w:val="NormalWeb"/>
                      <w:rPr>
                        <w:sz w:val="20"/>
                      </w:rPr>
                    </w:pPr>
                  </w:p>
                </w:txbxContent>
              </v:textbox>
              <w10:wrap type="topAndBottom" anchorx="margin" anchory="page"/>
            </v:shape>
          </w:pict>
        </mc:Fallback>
      </mc:AlternateContent>
    </w:r>
    <w:r w:rsidRPr="0085435F">
      <w:rPr>
        <w:noProof/>
        <w:lang w:val="en-US"/>
      </w:rPr>
      <mc:AlternateContent>
        <mc:Choice Requires="wps">
          <w:drawing>
            <wp:anchor distT="0" distB="0" distL="114300" distR="114300" simplePos="0" relativeHeight="251658240" behindDoc="0" locked="0" layoutInCell="1" allowOverlap="1" wp14:anchorId="29307600" wp14:editId="432BAABA">
              <wp:simplePos x="0" y="0"/>
              <wp:positionH relativeFrom="margin">
                <wp:posOffset>-1031240</wp:posOffset>
              </wp:positionH>
              <wp:positionV relativeFrom="page">
                <wp:posOffset>128905</wp:posOffset>
              </wp:positionV>
              <wp:extent cx="8011795" cy="712470"/>
              <wp:effectExtent l="0" t="0" r="8255" b="0"/>
              <wp:wrapNone/>
              <wp:docPr id="8" name="Rectangle 7"/>
              <wp:cNvGraphicFramePr/>
              <a:graphic xmlns:a="http://schemas.openxmlformats.org/drawingml/2006/main">
                <a:graphicData uri="http://schemas.microsoft.com/office/word/2010/wordprocessingShape">
                  <wps:wsp>
                    <wps:cNvSpPr/>
                    <wps:spPr>
                      <a:xfrm>
                        <a:off x="0" y="0"/>
                        <a:ext cx="8011795" cy="712470"/>
                      </a:xfrm>
                      <a:prstGeom prst="rect">
                        <a:avLst/>
                      </a:prstGeom>
                      <a:solidFill>
                        <a:srgbClr val="002680">
                          <a:alpha val="77255"/>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A302C1E" id="Rectangle 7" o:spid="_x0000_s1026" style="position:absolute;margin-left:-81.2pt;margin-top:10.15pt;width:630.85pt;height:56.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" fillcolor="#002680" stroked="f" strokeweight="1pt">
              <v:fill opacity="50629f"/>
              <w10:wrap anchorx="margin" anchory="page"/>
            </v:rect>
          </w:pict>
        </mc:Fallback>
      </mc:AlternateContent>
    </w:r>
    <w:r w:rsidRPr="0085435F">
      <w:rPr>
        <w:noProof/>
        <w:lang w:val="en-US"/>
      </w:rPr>
      <w:drawing>
        <wp:anchor distT="0" distB="0" distL="114300" distR="114300" simplePos="0" relativeHeight="251658241" behindDoc="0" locked="0" layoutInCell="1" allowOverlap="1" wp14:anchorId="7D417B68" wp14:editId="54283CD1">
          <wp:simplePos x="0" y="0"/>
          <wp:positionH relativeFrom="margin">
            <wp:posOffset>5281930</wp:posOffset>
          </wp:positionH>
          <wp:positionV relativeFrom="page">
            <wp:posOffset>19050</wp:posOffset>
          </wp:positionV>
          <wp:extent cx="1433195" cy="862330"/>
          <wp:effectExtent l="0" t="0" r="0" b="0"/>
          <wp:wrapNone/>
          <wp:docPr id="7" name="Picture 2" descr="ma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mac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3195" cy="8623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D3F"/>
    <w:multiLevelType w:val="hybridMultilevel"/>
    <w:tmpl w:val="6748C412"/>
    <w:lvl w:ilvl="0" w:tplc="94088DF4">
      <w:start w:val="4"/>
      <w:numFmt w:val="bullet"/>
      <w:lvlText w:val=""/>
      <w:lvlJc w:val="left"/>
      <w:pPr>
        <w:ind w:left="720" w:hanging="360"/>
      </w:pPr>
      <w:rPr>
        <w:rFonts w:ascii="Symbol" w:eastAsiaTheme="minorEastAsia"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CE06F4"/>
    <w:multiLevelType w:val="hybridMultilevel"/>
    <w:tmpl w:val="64C0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742CD"/>
    <w:multiLevelType w:val="hybridMultilevel"/>
    <w:tmpl w:val="EFECE35C"/>
    <w:lvl w:ilvl="0" w:tplc="571076F4">
      <w:start w:val="1"/>
      <w:numFmt w:val="bullet"/>
      <w:lvlText w:val=""/>
      <w:lvlJc w:val="left"/>
      <w:pPr>
        <w:ind w:left="1440" w:hanging="360"/>
      </w:pPr>
      <w:rPr>
        <w:rFonts w:ascii="Symbol" w:hAnsi="Symbol" w:hint="default"/>
      </w:rPr>
    </w:lvl>
    <w:lvl w:ilvl="1" w:tplc="E01E8030">
      <w:start w:val="1"/>
      <w:numFmt w:val="bullet"/>
      <w:lvlText w:val="→"/>
      <w:lvlJc w:val="left"/>
      <w:pPr>
        <w:ind w:left="2160" w:hanging="360"/>
      </w:pPr>
      <w:rPr>
        <w:rFonts w:ascii="Calibri" w:hAnsi="Calibri" w:hint="default"/>
        <w:color w:val="auto"/>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087058CF"/>
    <w:multiLevelType w:val="hybridMultilevel"/>
    <w:tmpl w:val="9D62302C"/>
    <w:lvl w:ilvl="0" w:tplc="10090001">
      <w:start w:val="1"/>
      <w:numFmt w:val="bullet"/>
      <w:lvlText w:val=""/>
      <w:lvlJc w:val="left"/>
      <w:pPr>
        <w:ind w:left="644" w:hanging="360"/>
      </w:pPr>
      <w:rPr>
        <w:rFonts w:ascii="Symbol" w:hAnsi="Symbol" w:hint="default"/>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4" w15:restartNumberingAfterBreak="0">
    <w:nsid w:val="0C8D2901"/>
    <w:multiLevelType w:val="hybridMultilevel"/>
    <w:tmpl w:val="2AF6AEBA"/>
    <w:lvl w:ilvl="0" w:tplc="8356197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F18456B"/>
    <w:multiLevelType w:val="hybridMultilevel"/>
    <w:tmpl w:val="9BB297F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0F2232DC"/>
    <w:multiLevelType w:val="hybridMultilevel"/>
    <w:tmpl w:val="CF521244"/>
    <w:lvl w:ilvl="0" w:tplc="0409000F">
      <w:start w:val="1"/>
      <w:numFmt w:val="decimal"/>
      <w:lvlText w:val="%1."/>
      <w:lvlJc w:val="left"/>
      <w:pPr>
        <w:ind w:left="720" w:hanging="360"/>
      </w:pPr>
      <w:rPr>
        <w:rFonts w:hint="default"/>
      </w:rPr>
    </w:lvl>
    <w:lvl w:ilvl="1" w:tplc="9470FA58">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CD6311"/>
    <w:multiLevelType w:val="hybridMultilevel"/>
    <w:tmpl w:val="A8B0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F30F20"/>
    <w:multiLevelType w:val="hybridMultilevel"/>
    <w:tmpl w:val="59406834"/>
    <w:lvl w:ilvl="0" w:tplc="B0483018">
      <w:numFmt w:val="bullet"/>
      <w:lvlText w:val="-"/>
      <w:lvlJc w:val="left"/>
      <w:pPr>
        <w:ind w:left="420" w:hanging="360"/>
      </w:pPr>
      <w:rPr>
        <w:rFonts w:ascii="Swis721 Cn BT" w:eastAsiaTheme="minorEastAsia" w:hAnsi="Swis721 Cn BT" w:cstheme="minorHAns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9" w15:restartNumberingAfterBreak="0">
    <w:nsid w:val="173E489A"/>
    <w:multiLevelType w:val="hybridMultilevel"/>
    <w:tmpl w:val="9438D41E"/>
    <w:lvl w:ilvl="0" w:tplc="0409000F">
      <w:start w:val="1"/>
      <w:numFmt w:val="decimal"/>
      <w:lvlText w:val="%1."/>
      <w:lvlJc w:val="left"/>
      <w:pPr>
        <w:ind w:left="720" w:hanging="360"/>
      </w:pPr>
      <w:rPr>
        <w:rFonts w:hint="default"/>
      </w:rPr>
    </w:lvl>
    <w:lvl w:ilvl="1" w:tplc="9470FA58">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6F37AA"/>
    <w:multiLevelType w:val="hybridMultilevel"/>
    <w:tmpl w:val="274617B0"/>
    <w:lvl w:ilvl="0" w:tplc="51105DF6">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1B665BEE"/>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FA1F69"/>
    <w:multiLevelType w:val="hybridMultilevel"/>
    <w:tmpl w:val="773CA80C"/>
    <w:lvl w:ilvl="0" w:tplc="571076F4">
      <w:start w:val="1"/>
      <w:numFmt w:val="bullet"/>
      <w:lvlText w:val=""/>
      <w:lvlJc w:val="left"/>
      <w:pPr>
        <w:ind w:left="1440" w:hanging="360"/>
      </w:pPr>
      <w:rPr>
        <w:rFonts w:ascii="Symbol" w:hAnsi="Symbol" w:hint="default"/>
      </w:rPr>
    </w:lvl>
    <w:lvl w:ilvl="1" w:tplc="E01E8030">
      <w:start w:val="1"/>
      <w:numFmt w:val="bullet"/>
      <w:lvlText w:val="→"/>
      <w:lvlJc w:val="left"/>
      <w:pPr>
        <w:ind w:left="2160" w:hanging="360"/>
      </w:pPr>
      <w:rPr>
        <w:rFonts w:ascii="Calibri" w:hAnsi="Calibri" w:hint="default"/>
        <w:color w:val="auto"/>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2259769E"/>
    <w:multiLevelType w:val="hybridMultilevel"/>
    <w:tmpl w:val="D974F040"/>
    <w:lvl w:ilvl="0" w:tplc="0409000F">
      <w:start w:val="1"/>
      <w:numFmt w:val="decimal"/>
      <w:lvlText w:val="%1."/>
      <w:lvlJc w:val="left"/>
      <w:pPr>
        <w:ind w:left="720" w:hanging="360"/>
      </w:pPr>
      <w:rPr>
        <w:rFonts w:hint="default"/>
      </w:rPr>
    </w:lvl>
    <w:lvl w:ilvl="1" w:tplc="571076F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27049"/>
    <w:multiLevelType w:val="hybridMultilevel"/>
    <w:tmpl w:val="64C0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5034D6"/>
    <w:multiLevelType w:val="hybridMultilevel"/>
    <w:tmpl w:val="867E07F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2DE853A2"/>
    <w:multiLevelType w:val="hybridMultilevel"/>
    <w:tmpl w:val="0B0E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42C69"/>
    <w:multiLevelType w:val="hybridMultilevel"/>
    <w:tmpl w:val="6D12B0BC"/>
    <w:lvl w:ilvl="0" w:tplc="0409000F">
      <w:start w:val="1"/>
      <w:numFmt w:val="decimal"/>
      <w:lvlText w:val="%1."/>
      <w:lvlJc w:val="left"/>
      <w:pPr>
        <w:ind w:left="720" w:hanging="360"/>
      </w:pPr>
      <w:rPr>
        <w:rFonts w:hint="default"/>
      </w:rPr>
    </w:lvl>
    <w:lvl w:ilvl="1" w:tplc="9470FA58">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21153"/>
    <w:multiLevelType w:val="hybridMultilevel"/>
    <w:tmpl w:val="A39E5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0" w:hanging="360"/>
      </w:pPr>
      <w:rPr>
        <w:rFonts w:ascii="Courier New" w:hAnsi="Courier New" w:cs="Courier New" w:hint="default"/>
      </w:rPr>
    </w:lvl>
    <w:lvl w:ilvl="2" w:tplc="10090005" w:tentative="1">
      <w:start w:val="1"/>
      <w:numFmt w:val="bullet"/>
      <w:lvlText w:val=""/>
      <w:lvlJc w:val="left"/>
      <w:pPr>
        <w:ind w:left="720" w:hanging="360"/>
      </w:pPr>
      <w:rPr>
        <w:rFonts w:ascii="Wingdings" w:hAnsi="Wingdings" w:hint="default"/>
      </w:rPr>
    </w:lvl>
    <w:lvl w:ilvl="3" w:tplc="10090001" w:tentative="1">
      <w:start w:val="1"/>
      <w:numFmt w:val="bullet"/>
      <w:lvlText w:val=""/>
      <w:lvlJc w:val="left"/>
      <w:pPr>
        <w:ind w:left="1440" w:hanging="360"/>
      </w:pPr>
      <w:rPr>
        <w:rFonts w:ascii="Symbol" w:hAnsi="Symbol" w:hint="default"/>
      </w:rPr>
    </w:lvl>
    <w:lvl w:ilvl="4" w:tplc="10090003" w:tentative="1">
      <w:start w:val="1"/>
      <w:numFmt w:val="bullet"/>
      <w:lvlText w:val="o"/>
      <w:lvlJc w:val="left"/>
      <w:pPr>
        <w:ind w:left="2160" w:hanging="360"/>
      </w:pPr>
      <w:rPr>
        <w:rFonts w:ascii="Courier New" w:hAnsi="Courier New" w:cs="Courier New" w:hint="default"/>
      </w:rPr>
    </w:lvl>
    <w:lvl w:ilvl="5" w:tplc="10090005" w:tentative="1">
      <w:start w:val="1"/>
      <w:numFmt w:val="bullet"/>
      <w:lvlText w:val=""/>
      <w:lvlJc w:val="left"/>
      <w:pPr>
        <w:ind w:left="2880" w:hanging="360"/>
      </w:pPr>
      <w:rPr>
        <w:rFonts w:ascii="Wingdings" w:hAnsi="Wingdings" w:hint="default"/>
      </w:rPr>
    </w:lvl>
    <w:lvl w:ilvl="6" w:tplc="10090001" w:tentative="1">
      <w:start w:val="1"/>
      <w:numFmt w:val="bullet"/>
      <w:lvlText w:val=""/>
      <w:lvlJc w:val="left"/>
      <w:pPr>
        <w:ind w:left="3600" w:hanging="360"/>
      </w:pPr>
      <w:rPr>
        <w:rFonts w:ascii="Symbol" w:hAnsi="Symbol" w:hint="default"/>
      </w:rPr>
    </w:lvl>
    <w:lvl w:ilvl="7" w:tplc="10090003" w:tentative="1">
      <w:start w:val="1"/>
      <w:numFmt w:val="bullet"/>
      <w:lvlText w:val="o"/>
      <w:lvlJc w:val="left"/>
      <w:pPr>
        <w:ind w:left="4320" w:hanging="360"/>
      </w:pPr>
      <w:rPr>
        <w:rFonts w:ascii="Courier New" w:hAnsi="Courier New" w:cs="Courier New" w:hint="default"/>
      </w:rPr>
    </w:lvl>
    <w:lvl w:ilvl="8" w:tplc="10090005" w:tentative="1">
      <w:start w:val="1"/>
      <w:numFmt w:val="bullet"/>
      <w:lvlText w:val=""/>
      <w:lvlJc w:val="left"/>
      <w:pPr>
        <w:ind w:left="5040" w:hanging="360"/>
      </w:pPr>
      <w:rPr>
        <w:rFonts w:ascii="Wingdings" w:hAnsi="Wingdings" w:hint="default"/>
      </w:rPr>
    </w:lvl>
  </w:abstractNum>
  <w:abstractNum w:abstractNumId="19" w15:restartNumberingAfterBreak="0">
    <w:nsid w:val="379168CA"/>
    <w:multiLevelType w:val="hybridMultilevel"/>
    <w:tmpl w:val="00BC791A"/>
    <w:lvl w:ilvl="0" w:tplc="8F8C8B42">
      <w:start w:val="1"/>
      <w:numFmt w:val="decimal"/>
      <w:lvlText w:val="%1."/>
      <w:lvlJc w:val="left"/>
      <w:pPr>
        <w:ind w:left="719" w:hanging="360"/>
      </w:pPr>
      <w:rPr>
        <w:rFonts w:hint="default"/>
      </w:rPr>
    </w:lvl>
    <w:lvl w:ilvl="1" w:tplc="10090019" w:tentative="1">
      <w:start w:val="1"/>
      <w:numFmt w:val="lowerLetter"/>
      <w:lvlText w:val="%2."/>
      <w:lvlJc w:val="left"/>
      <w:pPr>
        <w:ind w:left="1439" w:hanging="360"/>
      </w:pPr>
    </w:lvl>
    <w:lvl w:ilvl="2" w:tplc="1009001B" w:tentative="1">
      <w:start w:val="1"/>
      <w:numFmt w:val="lowerRoman"/>
      <w:lvlText w:val="%3."/>
      <w:lvlJc w:val="right"/>
      <w:pPr>
        <w:ind w:left="2159" w:hanging="180"/>
      </w:pPr>
    </w:lvl>
    <w:lvl w:ilvl="3" w:tplc="1009000F" w:tentative="1">
      <w:start w:val="1"/>
      <w:numFmt w:val="decimal"/>
      <w:lvlText w:val="%4."/>
      <w:lvlJc w:val="left"/>
      <w:pPr>
        <w:ind w:left="2879" w:hanging="360"/>
      </w:pPr>
    </w:lvl>
    <w:lvl w:ilvl="4" w:tplc="10090019" w:tentative="1">
      <w:start w:val="1"/>
      <w:numFmt w:val="lowerLetter"/>
      <w:lvlText w:val="%5."/>
      <w:lvlJc w:val="left"/>
      <w:pPr>
        <w:ind w:left="3599" w:hanging="360"/>
      </w:pPr>
    </w:lvl>
    <w:lvl w:ilvl="5" w:tplc="1009001B" w:tentative="1">
      <w:start w:val="1"/>
      <w:numFmt w:val="lowerRoman"/>
      <w:lvlText w:val="%6."/>
      <w:lvlJc w:val="right"/>
      <w:pPr>
        <w:ind w:left="4319" w:hanging="180"/>
      </w:pPr>
    </w:lvl>
    <w:lvl w:ilvl="6" w:tplc="1009000F" w:tentative="1">
      <w:start w:val="1"/>
      <w:numFmt w:val="decimal"/>
      <w:lvlText w:val="%7."/>
      <w:lvlJc w:val="left"/>
      <w:pPr>
        <w:ind w:left="5039" w:hanging="360"/>
      </w:pPr>
    </w:lvl>
    <w:lvl w:ilvl="7" w:tplc="10090019" w:tentative="1">
      <w:start w:val="1"/>
      <w:numFmt w:val="lowerLetter"/>
      <w:lvlText w:val="%8."/>
      <w:lvlJc w:val="left"/>
      <w:pPr>
        <w:ind w:left="5759" w:hanging="360"/>
      </w:pPr>
    </w:lvl>
    <w:lvl w:ilvl="8" w:tplc="1009001B" w:tentative="1">
      <w:start w:val="1"/>
      <w:numFmt w:val="lowerRoman"/>
      <w:lvlText w:val="%9."/>
      <w:lvlJc w:val="right"/>
      <w:pPr>
        <w:ind w:left="6479" w:hanging="180"/>
      </w:pPr>
    </w:lvl>
  </w:abstractNum>
  <w:abstractNum w:abstractNumId="20" w15:restartNumberingAfterBreak="0">
    <w:nsid w:val="39DC7071"/>
    <w:multiLevelType w:val="hybridMultilevel"/>
    <w:tmpl w:val="D0ACF3D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E5B647F"/>
    <w:multiLevelType w:val="hybridMultilevel"/>
    <w:tmpl w:val="E86404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72506DE"/>
    <w:multiLevelType w:val="hybridMultilevel"/>
    <w:tmpl w:val="4B94D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F708B0"/>
    <w:multiLevelType w:val="hybridMultilevel"/>
    <w:tmpl w:val="8F4E21C0"/>
    <w:lvl w:ilvl="0" w:tplc="683C50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AC41096"/>
    <w:multiLevelType w:val="hybridMultilevel"/>
    <w:tmpl w:val="282C8B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4F1B7681"/>
    <w:multiLevelType w:val="hybridMultilevel"/>
    <w:tmpl w:val="063ED6F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21710E2"/>
    <w:multiLevelType w:val="hybridMultilevel"/>
    <w:tmpl w:val="4B94D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C11128"/>
    <w:multiLevelType w:val="hybridMultilevel"/>
    <w:tmpl w:val="64C0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116D5"/>
    <w:multiLevelType w:val="hybridMultilevel"/>
    <w:tmpl w:val="4EDA8D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7854C33"/>
    <w:multiLevelType w:val="hybridMultilevel"/>
    <w:tmpl w:val="6C1E3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E1373B"/>
    <w:multiLevelType w:val="hybridMultilevel"/>
    <w:tmpl w:val="64C0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4C7D19"/>
    <w:multiLevelType w:val="hybridMultilevel"/>
    <w:tmpl w:val="E350056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2220689"/>
    <w:multiLevelType w:val="hybridMultilevel"/>
    <w:tmpl w:val="6D12B0BC"/>
    <w:lvl w:ilvl="0" w:tplc="0409000F">
      <w:start w:val="1"/>
      <w:numFmt w:val="decimal"/>
      <w:lvlText w:val="%1."/>
      <w:lvlJc w:val="left"/>
      <w:pPr>
        <w:ind w:left="720" w:hanging="360"/>
      </w:pPr>
      <w:rPr>
        <w:rFonts w:hint="default"/>
      </w:rPr>
    </w:lvl>
    <w:lvl w:ilvl="1" w:tplc="9470FA58">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0833D4"/>
    <w:multiLevelType w:val="hybridMultilevel"/>
    <w:tmpl w:val="392EFE7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1080" w:hanging="360"/>
      </w:pPr>
      <w:rPr>
        <w:rFonts w:ascii="Wingdings" w:hAnsi="Wingdings" w:hint="default"/>
      </w:rPr>
    </w:lvl>
    <w:lvl w:ilvl="3" w:tplc="10090001" w:tentative="1">
      <w:start w:val="1"/>
      <w:numFmt w:val="bullet"/>
      <w:lvlText w:val=""/>
      <w:lvlJc w:val="left"/>
      <w:pPr>
        <w:ind w:left="1800" w:hanging="360"/>
      </w:pPr>
      <w:rPr>
        <w:rFonts w:ascii="Symbol" w:hAnsi="Symbol" w:hint="default"/>
      </w:rPr>
    </w:lvl>
    <w:lvl w:ilvl="4" w:tplc="10090003" w:tentative="1">
      <w:start w:val="1"/>
      <w:numFmt w:val="bullet"/>
      <w:lvlText w:val="o"/>
      <w:lvlJc w:val="left"/>
      <w:pPr>
        <w:ind w:left="2520" w:hanging="360"/>
      </w:pPr>
      <w:rPr>
        <w:rFonts w:ascii="Courier New" w:hAnsi="Courier New" w:cs="Courier New" w:hint="default"/>
      </w:rPr>
    </w:lvl>
    <w:lvl w:ilvl="5" w:tplc="10090005" w:tentative="1">
      <w:start w:val="1"/>
      <w:numFmt w:val="bullet"/>
      <w:lvlText w:val=""/>
      <w:lvlJc w:val="left"/>
      <w:pPr>
        <w:ind w:left="3240" w:hanging="360"/>
      </w:pPr>
      <w:rPr>
        <w:rFonts w:ascii="Wingdings" w:hAnsi="Wingdings" w:hint="default"/>
      </w:rPr>
    </w:lvl>
    <w:lvl w:ilvl="6" w:tplc="10090001" w:tentative="1">
      <w:start w:val="1"/>
      <w:numFmt w:val="bullet"/>
      <w:lvlText w:val=""/>
      <w:lvlJc w:val="left"/>
      <w:pPr>
        <w:ind w:left="3960" w:hanging="360"/>
      </w:pPr>
      <w:rPr>
        <w:rFonts w:ascii="Symbol" w:hAnsi="Symbol" w:hint="default"/>
      </w:rPr>
    </w:lvl>
    <w:lvl w:ilvl="7" w:tplc="10090003" w:tentative="1">
      <w:start w:val="1"/>
      <w:numFmt w:val="bullet"/>
      <w:lvlText w:val="o"/>
      <w:lvlJc w:val="left"/>
      <w:pPr>
        <w:ind w:left="4680" w:hanging="360"/>
      </w:pPr>
      <w:rPr>
        <w:rFonts w:ascii="Courier New" w:hAnsi="Courier New" w:cs="Courier New" w:hint="default"/>
      </w:rPr>
    </w:lvl>
    <w:lvl w:ilvl="8" w:tplc="10090005" w:tentative="1">
      <w:start w:val="1"/>
      <w:numFmt w:val="bullet"/>
      <w:lvlText w:val=""/>
      <w:lvlJc w:val="left"/>
      <w:pPr>
        <w:ind w:left="5400" w:hanging="360"/>
      </w:pPr>
      <w:rPr>
        <w:rFonts w:ascii="Wingdings" w:hAnsi="Wingdings" w:hint="default"/>
      </w:rPr>
    </w:lvl>
  </w:abstractNum>
  <w:abstractNum w:abstractNumId="34" w15:restartNumberingAfterBreak="0">
    <w:nsid w:val="658905C7"/>
    <w:multiLevelType w:val="hybridMultilevel"/>
    <w:tmpl w:val="B9789F92"/>
    <w:lvl w:ilvl="0" w:tplc="1009000F">
      <w:start w:val="1"/>
      <w:numFmt w:val="decimal"/>
      <w:lvlText w:val="%1."/>
      <w:lvlJc w:val="left"/>
      <w:pPr>
        <w:ind w:left="5529" w:hanging="360"/>
      </w:pPr>
    </w:lvl>
    <w:lvl w:ilvl="1" w:tplc="10090019" w:tentative="1">
      <w:start w:val="1"/>
      <w:numFmt w:val="lowerLetter"/>
      <w:lvlText w:val="%2."/>
      <w:lvlJc w:val="left"/>
      <w:pPr>
        <w:ind w:left="6249" w:hanging="360"/>
      </w:pPr>
    </w:lvl>
    <w:lvl w:ilvl="2" w:tplc="1009001B" w:tentative="1">
      <w:start w:val="1"/>
      <w:numFmt w:val="lowerRoman"/>
      <w:lvlText w:val="%3."/>
      <w:lvlJc w:val="right"/>
      <w:pPr>
        <w:ind w:left="6969" w:hanging="180"/>
      </w:pPr>
    </w:lvl>
    <w:lvl w:ilvl="3" w:tplc="1009000F" w:tentative="1">
      <w:start w:val="1"/>
      <w:numFmt w:val="decimal"/>
      <w:lvlText w:val="%4."/>
      <w:lvlJc w:val="left"/>
      <w:pPr>
        <w:ind w:left="7689" w:hanging="360"/>
      </w:pPr>
    </w:lvl>
    <w:lvl w:ilvl="4" w:tplc="10090019" w:tentative="1">
      <w:start w:val="1"/>
      <w:numFmt w:val="lowerLetter"/>
      <w:lvlText w:val="%5."/>
      <w:lvlJc w:val="left"/>
      <w:pPr>
        <w:ind w:left="8409" w:hanging="360"/>
      </w:pPr>
    </w:lvl>
    <w:lvl w:ilvl="5" w:tplc="1009001B" w:tentative="1">
      <w:start w:val="1"/>
      <w:numFmt w:val="lowerRoman"/>
      <w:lvlText w:val="%6."/>
      <w:lvlJc w:val="right"/>
      <w:pPr>
        <w:ind w:left="9129" w:hanging="180"/>
      </w:pPr>
    </w:lvl>
    <w:lvl w:ilvl="6" w:tplc="1009000F" w:tentative="1">
      <w:start w:val="1"/>
      <w:numFmt w:val="decimal"/>
      <w:lvlText w:val="%7."/>
      <w:lvlJc w:val="left"/>
      <w:pPr>
        <w:ind w:left="9849" w:hanging="360"/>
      </w:pPr>
    </w:lvl>
    <w:lvl w:ilvl="7" w:tplc="10090019" w:tentative="1">
      <w:start w:val="1"/>
      <w:numFmt w:val="lowerLetter"/>
      <w:lvlText w:val="%8."/>
      <w:lvlJc w:val="left"/>
      <w:pPr>
        <w:ind w:left="10569" w:hanging="360"/>
      </w:pPr>
    </w:lvl>
    <w:lvl w:ilvl="8" w:tplc="1009001B" w:tentative="1">
      <w:start w:val="1"/>
      <w:numFmt w:val="lowerRoman"/>
      <w:lvlText w:val="%9."/>
      <w:lvlJc w:val="right"/>
      <w:pPr>
        <w:ind w:left="11289" w:hanging="180"/>
      </w:pPr>
    </w:lvl>
  </w:abstractNum>
  <w:abstractNum w:abstractNumId="35" w15:restartNumberingAfterBreak="0">
    <w:nsid w:val="6733515D"/>
    <w:multiLevelType w:val="hybridMultilevel"/>
    <w:tmpl w:val="99605E7E"/>
    <w:lvl w:ilvl="0" w:tplc="97702026">
      <w:start w:val="1"/>
      <w:numFmt w:val="decimal"/>
      <w:pStyle w:val="2PX3-ListParagraphTest"/>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78F351E"/>
    <w:multiLevelType w:val="hybridMultilevel"/>
    <w:tmpl w:val="64C0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B37061"/>
    <w:multiLevelType w:val="hybridMultilevel"/>
    <w:tmpl w:val="D9145C66"/>
    <w:lvl w:ilvl="0" w:tplc="B16E77DC">
      <w:start w:val="1"/>
      <w:numFmt w:val="decimal"/>
      <w:lvlText w:val="%1."/>
      <w:lvlJc w:val="left"/>
      <w:pPr>
        <w:ind w:left="1440" w:hanging="360"/>
      </w:pPr>
      <w:rPr>
        <w:rFonts w:hint="default"/>
      </w:rPr>
    </w:lvl>
    <w:lvl w:ilvl="1" w:tplc="E01E8030">
      <w:start w:val="1"/>
      <w:numFmt w:val="bullet"/>
      <w:lvlText w:val="→"/>
      <w:lvlJc w:val="left"/>
      <w:pPr>
        <w:ind w:left="2160" w:hanging="360"/>
      </w:pPr>
      <w:rPr>
        <w:rFonts w:ascii="Calibri" w:hAnsi="Calibri" w:hint="default"/>
        <w:color w:val="auto"/>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8" w15:restartNumberingAfterBreak="0">
    <w:nsid w:val="6C07261B"/>
    <w:multiLevelType w:val="hybridMultilevel"/>
    <w:tmpl w:val="641E5E86"/>
    <w:lvl w:ilvl="0" w:tplc="F1443D1A">
      <w:start w:val="1"/>
      <w:numFmt w:val="decimal"/>
      <w:pStyle w:val="CommentText"/>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E94659E"/>
    <w:multiLevelType w:val="hybridMultilevel"/>
    <w:tmpl w:val="0400AE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1C85B9D"/>
    <w:multiLevelType w:val="hybridMultilevel"/>
    <w:tmpl w:val="DE5054D2"/>
    <w:lvl w:ilvl="0" w:tplc="0409000F">
      <w:start w:val="1"/>
      <w:numFmt w:val="decimal"/>
      <w:lvlText w:val="%1."/>
      <w:lvlJc w:val="left"/>
      <w:pPr>
        <w:ind w:left="720" w:hanging="360"/>
      </w:pPr>
      <w:rPr>
        <w:rFonts w:hint="default"/>
      </w:rPr>
    </w:lvl>
    <w:lvl w:ilvl="1" w:tplc="9470FA58">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96719D"/>
    <w:multiLevelType w:val="hybridMultilevel"/>
    <w:tmpl w:val="8E8611A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2" w15:restartNumberingAfterBreak="0">
    <w:nsid w:val="75482D70"/>
    <w:multiLevelType w:val="hybridMultilevel"/>
    <w:tmpl w:val="D1CC2A04"/>
    <w:lvl w:ilvl="0" w:tplc="0409000F">
      <w:start w:val="1"/>
      <w:numFmt w:val="decimal"/>
      <w:lvlText w:val="%1."/>
      <w:lvlJc w:val="left"/>
      <w:pPr>
        <w:ind w:left="720" w:hanging="360"/>
      </w:pPr>
      <w:rPr>
        <w:rFonts w:hint="default"/>
      </w:rPr>
    </w:lvl>
    <w:lvl w:ilvl="1" w:tplc="9470FA58">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B15114"/>
    <w:multiLevelType w:val="hybridMultilevel"/>
    <w:tmpl w:val="5BBA7324"/>
    <w:lvl w:ilvl="0" w:tplc="1009000F">
      <w:start w:val="1"/>
      <w:numFmt w:val="decimal"/>
      <w:lvlText w:val="%1."/>
      <w:lvlJc w:val="left"/>
      <w:pPr>
        <w:ind w:left="5170" w:hanging="360"/>
      </w:pPr>
    </w:lvl>
    <w:lvl w:ilvl="1" w:tplc="10090019" w:tentative="1">
      <w:start w:val="1"/>
      <w:numFmt w:val="lowerLetter"/>
      <w:lvlText w:val="%2."/>
      <w:lvlJc w:val="left"/>
      <w:pPr>
        <w:ind w:left="5890" w:hanging="360"/>
      </w:pPr>
    </w:lvl>
    <w:lvl w:ilvl="2" w:tplc="1009001B" w:tentative="1">
      <w:start w:val="1"/>
      <w:numFmt w:val="lowerRoman"/>
      <w:lvlText w:val="%3."/>
      <w:lvlJc w:val="right"/>
      <w:pPr>
        <w:ind w:left="6610" w:hanging="180"/>
      </w:pPr>
    </w:lvl>
    <w:lvl w:ilvl="3" w:tplc="1009000F" w:tentative="1">
      <w:start w:val="1"/>
      <w:numFmt w:val="decimal"/>
      <w:lvlText w:val="%4."/>
      <w:lvlJc w:val="left"/>
      <w:pPr>
        <w:ind w:left="7330" w:hanging="360"/>
      </w:pPr>
    </w:lvl>
    <w:lvl w:ilvl="4" w:tplc="10090019" w:tentative="1">
      <w:start w:val="1"/>
      <w:numFmt w:val="lowerLetter"/>
      <w:lvlText w:val="%5."/>
      <w:lvlJc w:val="left"/>
      <w:pPr>
        <w:ind w:left="8050" w:hanging="360"/>
      </w:pPr>
    </w:lvl>
    <w:lvl w:ilvl="5" w:tplc="1009001B" w:tentative="1">
      <w:start w:val="1"/>
      <w:numFmt w:val="lowerRoman"/>
      <w:lvlText w:val="%6."/>
      <w:lvlJc w:val="right"/>
      <w:pPr>
        <w:ind w:left="8770" w:hanging="180"/>
      </w:pPr>
    </w:lvl>
    <w:lvl w:ilvl="6" w:tplc="1009000F" w:tentative="1">
      <w:start w:val="1"/>
      <w:numFmt w:val="decimal"/>
      <w:lvlText w:val="%7."/>
      <w:lvlJc w:val="left"/>
      <w:pPr>
        <w:ind w:left="9490" w:hanging="360"/>
      </w:pPr>
    </w:lvl>
    <w:lvl w:ilvl="7" w:tplc="10090019" w:tentative="1">
      <w:start w:val="1"/>
      <w:numFmt w:val="lowerLetter"/>
      <w:lvlText w:val="%8."/>
      <w:lvlJc w:val="left"/>
      <w:pPr>
        <w:ind w:left="10210" w:hanging="360"/>
      </w:pPr>
    </w:lvl>
    <w:lvl w:ilvl="8" w:tplc="1009001B" w:tentative="1">
      <w:start w:val="1"/>
      <w:numFmt w:val="lowerRoman"/>
      <w:lvlText w:val="%9."/>
      <w:lvlJc w:val="right"/>
      <w:pPr>
        <w:ind w:left="10930" w:hanging="180"/>
      </w:pPr>
    </w:lvl>
  </w:abstractNum>
  <w:abstractNum w:abstractNumId="44" w15:restartNumberingAfterBreak="0">
    <w:nsid w:val="75F759C5"/>
    <w:multiLevelType w:val="hybridMultilevel"/>
    <w:tmpl w:val="1D767EB6"/>
    <w:lvl w:ilvl="0" w:tplc="46BAB9B6">
      <w:numFmt w:val="bullet"/>
      <w:lvlText w:val="-"/>
      <w:lvlJc w:val="left"/>
      <w:pPr>
        <w:ind w:left="420" w:hanging="360"/>
      </w:pPr>
      <w:rPr>
        <w:rFonts w:ascii="Swis721 Cn BT" w:eastAsiaTheme="minorEastAsia" w:hAnsi="Swis721 Cn BT" w:cstheme="minorHAns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45" w15:restartNumberingAfterBreak="0">
    <w:nsid w:val="76C41F42"/>
    <w:multiLevelType w:val="hybridMultilevel"/>
    <w:tmpl w:val="9DA688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B472A98"/>
    <w:multiLevelType w:val="hybridMultilevel"/>
    <w:tmpl w:val="8C169110"/>
    <w:lvl w:ilvl="0" w:tplc="0409000F">
      <w:start w:val="1"/>
      <w:numFmt w:val="decimal"/>
      <w:lvlText w:val="%1."/>
      <w:lvlJc w:val="left"/>
      <w:pPr>
        <w:ind w:left="720" w:hanging="360"/>
      </w:pPr>
      <w:rPr>
        <w:rFonts w:hint="default"/>
      </w:rPr>
    </w:lvl>
    <w:lvl w:ilvl="1" w:tplc="9470FA58">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D15501"/>
    <w:multiLevelType w:val="hybridMultilevel"/>
    <w:tmpl w:val="99224626"/>
    <w:lvl w:ilvl="0" w:tplc="1009000F">
      <w:start w:val="1"/>
      <w:numFmt w:val="decimal"/>
      <w:lvlText w:val="%1."/>
      <w:lvlJc w:val="left"/>
      <w:pPr>
        <w:ind w:left="-1440" w:hanging="360"/>
      </w:pPr>
      <w:rPr>
        <w:rFonts w:hint="default"/>
      </w:rPr>
    </w:lvl>
    <w:lvl w:ilvl="1" w:tplc="10090019">
      <w:start w:val="1"/>
      <w:numFmt w:val="lowerLetter"/>
      <w:lvlText w:val="%2."/>
      <w:lvlJc w:val="left"/>
      <w:pPr>
        <w:ind w:left="-720" w:hanging="360"/>
      </w:pPr>
    </w:lvl>
    <w:lvl w:ilvl="2" w:tplc="1009001B">
      <w:start w:val="1"/>
      <w:numFmt w:val="lowerRoman"/>
      <w:lvlText w:val="%3."/>
      <w:lvlJc w:val="right"/>
      <w:pPr>
        <w:ind w:left="0" w:hanging="180"/>
      </w:pPr>
    </w:lvl>
    <w:lvl w:ilvl="3" w:tplc="1009000F">
      <w:start w:val="1"/>
      <w:numFmt w:val="decimal"/>
      <w:lvlText w:val="%4."/>
      <w:lvlJc w:val="left"/>
      <w:pPr>
        <w:ind w:left="720" w:hanging="360"/>
      </w:pPr>
    </w:lvl>
    <w:lvl w:ilvl="4" w:tplc="10090019">
      <w:start w:val="1"/>
      <w:numFmt w:val="lowerLetter"/>
      <w:lvlText w:val="%5."/>
      <w:lvlJc w:val="left"/>
      <w:pPr>
        <w:ind w:left="1440" w:hanging="360"/>
      </w:pPr>
    </w:lvl>
    <w:lvl w:ilvl="5" w:tplc="1009001B">
      <w:start w:val="1"/>
      <w:numFmt w:val="lowerRoman"/>
      <w:lvlText w:val="%6."/>
      <w:lvlJc w:val="right"/>
      <w:pPr>
        <w:ind w:left="2160" w:hanging="180"/>
      </w:pPr>
    </w:lvl>
    <w:lvl w:ilvl="6" w:tplc="1009000F" w:tentative="1">
      <w:start w:val="1"/>
      <w:numFmt w:val="decimal"/>
      <w:lvlText w:val="%7."/>
      <w:lvlJc w:val="left"/>
      <w:pPr>
        <w:ind w:left="2880" w:hanging="360"/>
      </w:pPr>
    </w:lvl>
    <w:lvl w:ilvl="7" w:tplc="10090019" w:tentative="1">
      <w:start w:val="1"/>
      <w:numFmt w:val="lowerLetter"/>
      <w:lvlText w:val="%8."/>
      <w:lvlJc w:val="left"/>
      <w:pPr>
        <w:ind w:left="3600" w:hanging="360"/>
      </w:pPr>
    </w:lvl>
    <w:lvl w:ilvl="8" w:tplc="1009001B" w:tentative="1">
      <w:start w:val="1"/>
      <w:numFmt w:val="lowerRoman"/>
      <w:lvlText w:val="%9."/>
      <w:lvlJc w:val="right"/>
      <w:pPr>
        <w:ind w:left="4320" w:hanging="180"/>
      </w:pPr>
    </w:lvl>
  </w:abstractNum>
  <w:abstractNum w:abstractNumId="48" w15:restartNumberingAfterBreak="0">
    <w:nsid w:val="7EED1178"/>
    <w:multiLevelType w:val="hybridMultilevel"/>
    <w:tmpl w:val="B4EA104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40"/>
  </w:num>
  <w:num w:numId="2">
    <w:abstractNumId w:val="29"/>
  </w:num>
  <w:num w:numId="3">
    <w:abstractNumId w:val="13"/>
  </w:num>
  <w:num w:numId="4">
    <w:abstractNumId w:val="37"/>
  </w:num>
  <w:num w:numId="5">
    <w:abstractNumId w:val="2"/>
  </w:num>
  <w:num w:numId="6">
    <w:abstractNumId w:val="12"/>
  </w:num>
  <w:num w:numId="7">
    <w:abstractNumId w:val="32"/>
  </w:num>
  <w:num w:numId="8">
    <w:abstractNumId w:val="22"/>
  </w:num>
  <w:num w:numId="9">
    <w:abstractNumId w:val="27"/>
  </w:num>
  <w:num w:numId="10">
    <w:abstractNumId w:val="7"/>
  </w:num>
  <w:num w:numId="11">
    <w:abstractNumId w:val="42"/>
  </w:num>
  <w:num w:numId="12">
    <w:abstractNumId w:val="46"/>
  </w:num>
  <w:num w:numId="13">
    <w:abstractNumId w:val="17"/>
  </w:num>
  <w:num w:numId="14">
    <w:abstractNumId w:val="30"/>
  </w:num>
  <w:num w:numId="15">
    <w:abstractNumId w:val="1"/>
  </w:num>
  <w:num w:numId="16">
    <w:abstractNumId w:val="14"/>
  </w:num>
  <w:num w:numId="17">
    <w:abstractNumId w:val="26"/>
  </w:num>
  <w:num w:numId="18">
    <w:abstractNumId w:val="36"/>
  </w:num>
  <w:num w:numId="19">
    <w:abstractNumId w:val="9"/>
  </w:num>
  <w:num w:numId="20">
    <w:abstractNumId w:val="16"/>
  </w:num>
  <w:num w:numId="21">
    <w:abstractNumId w:val="6"/>
  </w:num>
  <w:num w:numId="22">
    <w:abstractNumId w:val="3"/>
  </w:num>
  <w:num w:numId="23">
    <w:abstractNumId w:val="35"/>
  </w:num>
  <w:num w:numId="24">
    <w:abstractNumId w:val="39"/>
  </w:num>
  <w:num w:numId="25">
    <w:abstractNumId w:val="47"/>
  </w:num>
  <w:num w:numId="26">
    <w:abstractNumId w:val="48"/>
  </w:num>
  <w:num w:numId="27">
    <w:abstractNumId w:val="11"/>
  </w:num>
  <w:num w:numId="28">
    <w:abstractNumId w:val="21"/>
  </w:num>
  <w:num w:numId="29">
    <w:abstractNumId w:val="15"/>
  </w:num>
  <w:num w:numId="30">
    <w:abstractNumId w:val="43"/>
  </w:num>
  <w:num w:numId="31">
    <w:abstractNumId w:val="34"/>
  </w:num>
  <w:num w:numId="32">
    <w:abstractNumId w:val="5"/>
  </w:num>
  <w:num w:numId="33">
    <w:abstractNumId w:val="28"/>
  </w:num>
  <w:num w:numId="34">
    <w:abstractNumId w:val="19"/>
  </w:num>
  <w:num w:numId="35">
    <w:abstractNumId w:val="41"/>
  </w:num>
  <w:num w:numId="36">
    <w:abstractNumId w:val="38"/>
  </w:num>
  <w:num w:numId="37">
    <w:abstractNumId w:val="4"/>
  </w:num>
  <w:num w:numId="38">
    <w:abstractNumId w:val="23"/>
  </w:num>
  <w:num w:numId="39">
    <w:abstractNumId w:val="10"/>
  </w:num>
  <w:num w:numId="40">
    <w:abstractNumId w:val="25"/>
  </w:num>
  <w:num w:numId="41">
    <w:abstractNumId w:val="20"/>
  </w:num>
  <w:num w:numId="42">
    <w:abstractNumId w:val="31"/>
  </w:num>
  <w:num w:numId="43">
    <w:abstractNumId w:val="24"/>
  </w:num>
  <w:num w:numId="44">
    <w:abstractNumId w:val="33"/>
  </w:num>
  <w:num w:numId="45">
    <w:abstractNumId w:val="45"/>
  </w:num>
  <w:num w:numId="46">
    <w:abstractNumId w:val="18"/>
  </w:num>
  <w:num w:numId="47">
    <w:abstractNumId w:val="0"/>
  </w:num>
  <w:num w:numId="48">
    <w:abstractNumId w:val="44"/>
  </w:num>
  <w:num w:numId="49">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7B1"/>
    <w:rsid w:val="000040B8"/>
    <w:rsid w:val="00007251"/>
    <w:rsid w:val="00011231"/>
    <w:rsid w:val="00013939"/>
    <w:rsid w:val="00014179"/>
    <w:rsid w:val="00016AB6"/>
    <w:rsid w:val="00017586"/>
    <w:rsid w:val="00017AC9"/>
    <w:rsid w:val="00020AB0"/>
    <w:rsid w:val="00023709"/>
    <w:rsid w:val="0002741B"/>
    <w:rsid w:val="0003154D"/>
    <w:rsid w:val="00033563"/>
    <w:rsid w:val="0003789A"/>
    <w:rsid w:val="00042EAB"/>
    <w:rsid w:val="00051F8B"/>
    <w:rsid w:val="00055791"/>
    <w:rsid w:val="000575EB"/>
    <w:rsid w:val="000614CF"/>
    <w:rsid w:val="00066A42"/>
    <w:rsid w:val="0006799C"/>
    <w:rsid w:val="00076CC0"/>
    <w:rsid w:val="00081D0F"/>
    <w:rsid w:val="00087C19"/>
    <w:rsid w:val="00093986"/>
    <w:rsid w:val="00094810"/>
    <w:rsid w:val="000A534B"/>
    <w:rsid w:val="000B2026"/>
    <w:rsid w:val="000B319E"/>
    <w:rsid w:val="000B3734"/>
    <w:rsid w:val="000B4262"/>
    <w:rsid w:val="000C4918"/>
    <w:rsid w:val="000D03D8"/>
    <w:rsid w:val="000D5E85"/>
    <w:rsid w:val="000F0F75"/>
    <w:rsid w:val="00100834"/>
    <w:rsid w:val="0010366D"/>
    <w:rsid w:val="00114F35"/>
    <w:rsid w:val="00116CC6"/>
    <w:rsid w:val="00121175"/>
    <w:rsid w:val="00121717"/>
    <w:rsid w:val="00123174"/>
    <w:rsid w:val="001268D4"/>
    <w:rsid w:val="0013362C"/>
    <w:rsid w:val="0014493A"/>
    <w:rsid w:val="001455DC"/>
    <w:rsid w:val="001519F6"/>
    <w:rsid w:val="00153098"/>
    <w:rsid w:val="00172723"/>
    <w:rsid w:val="00172F6F"/>
    <w:rsid w:val="00173B9D"/>
    <w:rsid w:val="001760A1"/>
    <w:rsid w:val="00184BD6"/>
    <w:rsid w:val="00187983"/>
    <w:rsid w:val="00195885"/>
    <w:rsid w:val="001A2074"/>
    <w:rsid w:val="001A3DFA"/>
    <w:rsid w:val="001A5D03"/>
    <w:rsid w:val="001A6E88"/>
    <w:rsid w:val="001B3A27"/>
    <w:rsid w:val="001B4B9F"/>
    <w:rsid w:val="001C50D3"/>
    <w:rsid w:val="001C6884"/>
    <w:rsid w:val="001C7009"/>
    <w:rsid w:val="001C7FCE"/>
    <w:rsid w:val="001D458B"/>
    <w:rsid w:val="001D7EE7"/>
    <w:rsid w:val="001E229A"/>
    <w:rsid w:val="001E35C0"/>
    <w:rsid w:val="001E49CE"/>
    <w:rsid w:val="00201B96"/>
    <w:rsid w:val="00202ACC"/>
    <w:rsid w:val="00204215"/>
    <w:rsid w:val="00204BBA"/>
    <w:rsid w:val="0020798C"/>
    <w:rsid w:val="002105F7"/>
    <w:rsid w:val="0022072E"/>
    <w:rsid w:val="00222B0A"/>
    <w:rsid w:val="00222EA9"/>
    <w:rsid w:val="00223497"/>
    <w:rsid w:val="002239FE"/>
    <w:rsid w:val="00225604"/>
    <w:rsid w:val="00227FB8"/>
    <w:rsid w:val="00231910"/>
    <w:rsid w:val="002357D0"/>
    <w:rsid w:val="0023612F"/>
    <w:rsid w:val="00242194"/>
    <w:rsid w:val="00245126"/>
    <w:rsid w:val="0025430E"/>
    <w:rsid w:val="0025693C"/>
    <w:rsid w:val="00257FBE"/>
    <w:rsid w:val="0026067F"/>
    <w:rsid w:val="00266215"/>
    <w:rsid w:val="0027111E"/>
    <w:rsid w:val="002760BD"/>
    <w:rsid w:val="00276EE7"/>
    <w:rsid w:val="00277828"/>
    <w:rsid w:val="00291678"/>
    <w:rsid w:val="00292D64"/>
    <w:rsid w:val="00294AA5"/>
    <w:rsid w:val="00294C7C"/>
    <w:rsid w:val="00297128"/>
    <w:rsid w:val="002A3531"/>
    <w:rsid w:val="002A403C"/>
    <w:rsid w:val="002B19DE"/>
    <w:rsid w:val="002B4D1F"/>
    <w:rsid w:val="002B5CF1"/>
    <w:rsid w:val="002B6C30"/>
    <w:rsid w:val="002B7558"/>
    <w:rsid w:val="002B7F9E"/>
    <w:rsid w:val="002C279A"/>
    <w:rsid w:val="002C2E46"/>
    <w:rsid w:val="002C5E60"/>
    <w:rsid w:val="002D1B3D"/>
    <w:rsid w:val="002D3036"/>
    <w:rsid w:val="002E115F"/>
    <w:rsid w:val="002F100F"/>
    <w:rsid w:val="002F34BB"/>
    <w:rsid w:val="002F5EBD"/>
    <w:rsid w:val="002F62F2"/>
    <w:rsid w:val="00301C7E"/>
    <w:rsid w:val="00301CE2"/>
    <w:rsid w:val="003117AC"/>
    <w:rsid w:val="0031331B"/>
    <w:rsid w:val="003209C6"/>
    <w:rsid w:val="00331AAC"/>
    <w:rsid w:val="00334C75"/>
    <w:rsid w:val="00341983"/>
    <w:rsid w:val="0034236B"/>
    <w:rsid w:val="00343D90"/>
    <w:rsid w:val="00347690"/>
    <w:rsid w:val="00355324"/>
    <w:rsid w:val="00355C34"/>
    <w:rsid w:val="0035636D"/>
    <w:rsid w:val="003607FF"/>
    <w:rsid w:val="00366F19"/>
    <w:rsid w:val="003701FC"/>
    <w:rsid w:val="0037164E"/>
    <w:rsid w:val="003721A4"/>
    <w:rsid w:val="00373BCF"/>
    <w:rsid w:val="00374AE5"/>
    <w:rsid w:val="00375E13"/>
    <w:rsid w:val="003768CA"/>
    <w:rsid w:val="0037799B"/>
    <w:rsid w:val="003875D4"/>
    <w:rsid w:val="00395102"/>
    <w:rsid w:val="003A366E"/>
    <w:rsid w:val="003A786D"/>
    <w:rsid w:val="003B19AC"/>
    <w:rsid w:val="003B680F"/>
    <w:rsid w:val="003B7189"/>
    <w:rsid w:val="003C37D2"/>
    <w:rsid w:val="003C5586"/>
    <w:rsid w:val="003D73D6"/>
    <w:rsid w:val="003E248A"/>
    <w:rsid w:val="003E5ACC"/>
    <w:rsid w:val="003E6057"/>
    <w:rsid w:val="003E68DE"/>
    <w:rsid w:val="003E7052"/>
    <w:rsid w:val="00410F2E"/>
    <w:rsid w:val="004116DE"/>
    <w:rsid w:val="00413665"/>
    <w:rsid w:val="00421BA7"/>
    <w:rsid w:val="00426342"/>
    <w:rsid w:val="004355DF"/>
    <w:rsid w:val="004365F4"/>
    <w:rsid w:val="0044095E"/>
    <w:rsid w:val="00446D6D"/>
    <w:rsid w:val="00452689"/>
    <w:rsid w:val="0045311E"/>
    <w:rsid w:val="00453841"/>
    <w:rsid w:val="00454CE2"/>
    <w:rsid w:val="00465EE6"/>
    <w:rsid w:val="004738F8"/>
    <w:rsid w:val="00481959"/>
    <w:rsid w:val="004852E6"/>
    <w:rsid w:val="004862F9"/>
    <w:rsid w:val="0049527F"/>
    <w:rsid w:val="004A098C"/>
    <w:rsid w:val="004A14F0"/>
    <w:rsid w:val="004A3151"/>
    <w:rsid w:val="004A606F"/>
    <w:rsid w:val="004B08D5"/>
    <w:rsid w:val="004B4A83"/>
    <w:rsid w:val="004B5E96"/>
    <w:rsid w:val="004C0882"/>
    <w:rsid w:val="004C5A25"/>
    <w:rsid w:val="004C5BC7"/>
    <w:rsid w:val="004C61B8"/>
    <w:rsid w:val="004C69B7"/>
    <w:rsid w:val="004D01D8"/>
    <w:rsid w:val="004D6217"/>
    <w:rsid w:val="004D72B1"/>
    <w:rsid w:val="004E06FD"/>
    <w:rsid w:val="004E2CF9"/>
    <w:rsid w:val="004E2EE2"/>
    <w:rsid w:val="004E2EEF"/>
    <w:rsid w:val="004E33C4"/>
    <w:rsid w:val="004E4C59"/>
    <w:rsid w:val="004F11A1"/>
    <w:rsid w:val="004F453B"/>
    <w:rsid w:val="004F4636"/>
    <w:rsid w:val="004F6287"/>
    <w:rsid w:val="004F6961"/>
    <w:rsid w:val="004F7342"/>
    <w:rsid w:val="005056DF"/>
    <w:rsid w:val="005115F5"/>
    <w:rsid w:val="00513F7E"/>
    <w:rsid w:val="00530F78"/>
    <w:rsid w:val="00533E5D"/>
    <w:rsid w:val="00536CD1"/>
    <w:rsid w:val="00540ADC"/>
    <w:rsid w:val="00542BBB"/>
    <w:rsid w:val="00545475"/>
    <w:rsid w:val="00545EEB"/>
    <w:rsid w:val="00551505"/>
    <w:rsid w:val="00552AEA"/>
    <w:rsid w:val="00555DDF"/>
    <w:rsid w:val="00555E4F"/>
    <w:rsid w:val="00564E53"/>
    <w:rsid w:val="005712BE"/>
    <w:rsid w:val="005733CA"/>
    <w:rsid w:val="00583578"/>
    <w:rsid w:val="00584A10"/>
    <w:rsid w:val="005852E3"/>
    <w:rsid w:val="0059169C"/>
    <w:rsid w:val="00591EF2"/>
    <w:rsid w:val="00593D37"/>
    <w:rsid w:val="005956A2"/>
    <w:rsid w:val="00596E01"/>
    <w:rsid w:val="00597291"/>
    <w:rsid w:val="005A338D"/>
    <w:rsid w:val="005A4963"/>
    <w:rsid w:val="005A4AC9"/>
    <w:rsid w:val="005A6C50"/>
    <w:rsid w:val="005B061B"/>
    <w:rsid w:val="005B1CBE"/>
    <w:rsid w:val="005B1FE7"/>
    <w:rsid w:val="005B2629"/>
    <w:rsid w:val="005B6CEA"/>
    <w:rsid w:val="005B7A30"/>
    <w:rsid w:val="005C079D"/>
    <w:rsid w:val="005C5658"/>
    <w:rsid w:val="005D17A3"/>
    <w:rsid w:val="005D32B6"/>
    <w:rsid w:val="005E64DA"/>
    <w:rsid w:val="005F168B"/>
    <w:rsid w:val="005F2CA3"/>
    <w:rsid w:val="005F60E3"/>
    <w:rsid w:val="00605363"/>
    <w:rsid w:val="00605566"/>
    <w:rsid w:val="0061698F"/>
    <w:rsid w:val="0062165C"/>
    <w:rsid w:val="00622C7B"/>
    <w:rsid w:val="0062646E"/>
    <w:rsid w:val="00632A3B"/>
    <w:rsid w:val="00637CA4"/>
    <w:rsid w:val="00642340"/>
    <w:rsid w:val="00644EAF"/>
    <w:rsid w:val="00646ACD"/>
    <w:rsid w:val="0064751B"/>
    <w:rsid w:val="00653D15"/>
    <w:rsid w:val="006558B8"/>
    <w:rsid w:val="006625AC"/>
    <w:rsid w:val="00662BDC"/>
    <w:rsid w:val="00664C70"/>
    <w:rsid w:val="00665F65"/>
    <w:rsid w:val="00672EF0"/>
    <w:rsid w:val="0067481A"/>
    <w:rsid w:val="006751E1"/>
    <w:rsid w:val="00675230"/>
    <w:rsid w:val="0067795E"/>
    <w:rsid w:val="006944B1"/>
    <w:rsid w:val="00697BB4"/>
    <w:rsid w:val="00697D37"/>
    <w:rsid w:val="006A17F1"/>
    <w:rsid w:val="006A3882"/>
    <w:rsid w:val="006A421A"/>
    <w:rsid w:val="006A7D24"/>
    <w:rsid w:val="006B0933"/>
    <w:rsid w:val="006B224F"/>
    <w:rsid w:val="006C03DD"/>
    <w:rsid w:val="006C288D"/>
    <w:rsid w:val="006C46D8"/>
    <w:rsid w:val="006E23E5"/>
    <w:rsid w:val="006F1914"/>
    <w:rsid w:val="006F36BD"/>
    <w:rsid w:val="00703453"/>
    <w:rsid w:val="00711017"/>
    <w:rsid w:val="007137F3"/>
    <w:rsid w:val="007156C7"/>
    <w:rsid w:val="00716246"/>
    <w:rsid w:val="00724B4C"/>
    <w:rsid w:val="007300B4"/>
    <w:rsid w:val="0074489B"/>
    <w:rsid w:val="00745894"/>
    <w:rsid w:val="00745B4E"/>
    <w:rsid w:val="007642D4"/>
    <w:rsid w:val="00770436"/>
    <w:rsid w:val="00770FF2"/>
    <w:rsid w:val="0077110C"/>
    <w:rsid w:val="007827D1"/>
    <w:rsid w:val="00784E84"/>
    <w:rsid w:val="0078593B"/>
    <w:rsid w:val="007953F9"/>
    <w:rsid w:val="007A501B"/>
    <w:rsid w:val="007A5181"/>
    <w:rsid w:val="007A71B4"/>
    <w:rsid w:val="007B0D92"/>
    <w:rsid w:val="007B37C2"/>
    <w:rsid w:val="007B408C"/>
    <w:rsid w:val="007C3F34"/>
    <w:rsid w:val="007D1AA2"/>
    <w:rsid w:val="007D218C"/>
    <w:rsid w:val="007D2673"/>
    <w:rsid w:val="007E342F"/>
    <w:rsid w:val="007F166C"/>
    <w:rsid w:val="007F44E0"/>
    <w:rsid w:val="008005D1"/>
    <w:rsid w:val="008047CE"/>
    <w:rsid w:val="008064C0"/>
    <w:rsid w:val="00806923"/>
    <w:rsid w:val="008146DA"/>
    <w:rsid w:val="00815793"/>
    <w:rsid w:val="00816B45"/>
    <w:rsid w:val="00820AAC"/>
    <w:rsid w:val="00822565"/>
    <w:rsid w:val="00827DC5"/>
    <w:rsid w:val="0083110E"/>
    <w:rsid w:val="00833340"/>
    <w:rsid w:val="00836BA9"/>
    <w:rsid w:val="00837D59"/>
    <w:rsid w:val="008425E3"/>
    <w:rsid w:val="008444A2"/>
    <w:rsid w:val="0085435F"/>
    <w:rsid w:val="00860F29"/>
    <w:rsid w:val="0086177B"/>
    <w:rsid w:val="00864C65"/>
    <w:rsid w:val="00866350"/>
    <w:rsid w:val="00867185"/>
    <w:rsid w:val="00867F18"/>
    <w:rsid w:val="00870753"/>
    <w:rsid w:val="008713BF"/>
    <w:rsid w:val="00873CCD"/>
    <w:rsid w:val="00874558"/>
    <w:rsid w:val="0087468E"/>
    <w:rsid w:val="008877DE"/>
    <w:rsid w:val="00890FCE"/>
    <w:rsid w:val="00892E0A"/>
    <w:rsid w:val="00896012"/>
    <w:rsid w:val="008A50A8"/>
    <w:rsid w:val="008A687A"/>
    <w:rsid w:val="008B3645"/>
    <w:rsid w:val="008B7AE0"/>
    <w:rsid w:val="008C273F"/>
    <w:rsid w:val="008C27F3"/>
    <w:rsid w:val="008C2A1F"/>
    <w:rsid w:val="008C7552"/>
    <w:rsid w:val="008D0A24"/>
    <w:rsid w:val="008D197C"/>
    <w:rsid w:val="008D1F54"/>
    <w:rsid w:val="008D27CF"/>
    <w:rsid w:val="008D3865"/>
    <w:rsid w:val="008D6D3E"/>
    <w:rsid w:val="008E3BC3"/>
    <w:rsid w:val="008E7F08"/>
    <w:rsid w:val="008F3238"/>
    <w:rsid w:val="008F3C18"/>
    <w:rsid w:val="008F4EAB"/>
    <w:rsid w:val="008F5302"/>
    <w:rsid w:val="00912464"/>
    <w:rsid w:val="00932C94"/>
    <w:rsid w:val="00935D7B"/>
    <w:rsid w:val="009509B2"/>
    <w:rsid w:val="00955B19"/>
    <w:rsid w:val="009605D9"/>
    <w:rsid w:val="00985439"/>
    <w:rsid w:val="009873DB"/>
    <w:rsid w:val="009973DC"/>
    <w:rsid w:val="009A27B1"/>
    <w:rsid w:val="009A558E"/>
    <w:rsid w:val="009A5710"/>
    <w:rsid w:val="009A5A6D"/>
    <w:rsid w:val="009A7170"/>
    <w:rsid w:val="009B7A38"/>
    <w:rsid w:val="009B7AE1"/>
    <w:rsid w:val="009C0CF8"/>
    <w:rsid w:val="009C2803"/>
    <w:rsid w:val="009C2C86"/>
    <w:rsid w:val="009D28FA"/>
    <w:rsid w:val="009F30CF"/>
    <w:rsid w:val="009F36EB"/>
    <w:rsid w:val="009F643C"/>
    <w:rsid w:val="009F7394"/>
    <w:rsid w:val="00A11404"/>
    <w:rsid w:val="00A17731"/>
    <w:rsid w:val="00A236E5"/>
    <w:rsid w:val="00A263C1"/>
    <w:rsid w:val="00A355B6"/>
    <w:rsid w:val="00A365B2"/>
    <w:rsid w:val="00A4189D"/>
    <w:rsid w:val="00A466B4"/>
    <w:rsid w:val="00A472C0"/>
    <w:rsid w:val="00A52D47"/>
    <w:rsid w:val="00A53F2C"/>
    <w:rsid w:val="00A54E32"/>
    <w:rsid w:val="00A563BA"/>
    <w:rsid w:val="00A63A3F"/>
    <w:rsid w:val="00A67D9F"/>
    <w:rsid w:val="00A70939"/>
    <w:rsid w:val="00A716AA"/>
    <w:rsid w:val="00A81BAC"/>
    <w:rsid w:val="00A820FA"/>
    <w:rsid w:val="00A83A14"/>
    <w:rsid w:val="00A84F78"/>
    <w:rsid w:val="00A85676"/>
    <w:rsid w:val="00A905EF"/>
    <w:rsid w:val="00A95FF8"/>
    <w:rsid w:val="00A975B6"/>
    <w:rsid w:val="00AA3F6F"/>
    <w:rsid w:val="00AB28D7"/>
    <w:rsid w:val="00AC27CE"/>
    <w:rsid w:val="00AC5441"/>
    <w:rsid w:val="00AC61BE"/>
    <w:rsid w:val="00AD59C9"/>
    <w:rsid w:val="00AE0BAB"/>
    <w:rsid w:val="00AE3BBA"/>
    <w:rsid w:val="00AE7B88"/>
    <w:rsid w:val="00AF4D11"/>
    <w:rsid w:val="00B00171"/>
    <w:rsid w:val="00B038D7"/>
    <w:rsid w:val="00B05D3E"/>
    <w:rsid w:val="00B075A5"/>
    <w:rsid w:val="00B10129"/>
    <w:rsid w:val="00B1164D"/>
    <w:rsid w:val="00B132F1"/>
    <w:rsid w:val="00B233C0"/>
    <w:rsid w:val="00B260E8"/>
    <w:rsid w:val="00B2635C"/>
    <w:rsid w:val="00B26795"/>
    <w:rsid w:val="00B379AC"/>
    <w:rsid w:val="00B4169A"/>
    <w:rsid w:val="00B6204F"/>
    <w:rsid w:val="00B62DFA"/>
    <w:rsid w:val="00B63D38"/>
    <w:rsid w:val="00B66079"/>
    <w:rsid w:val="00B67A7D"/>
    <w:rsid w:val="00B72362"/>
    <w:rsid w:val="00B74A3D"/>
    <w:rsid w:val="00B7521C"/>
    <w:rsid w:val="00B7606E"/>
    <w:rsid w:val="00B828C8"/>
    <w:rsid w:val="00B837DF"/>
    <w:rsid w:val="00B8452D"/>
    <w:rsid w:val="00B9466A"/>
    <w:rsid w:val="00BA3A52"/>
    <w:rsid w:val="00BB69B0"/>
    <w:rsid w:val="00BC06C8"/>
    <w:rsid w:val="00BC4006"/>
    <w:rsid w:val="00BD4B1F"/>
    <w:rsid w:val="00BD4B8B"/>
    <w:rsid w:val="00BE0CE7"/>
    <w:rsid w:val="00BE1377"/>
    <w:rsid w:val="00BE1951"/>
    <w:rsid w:val="00BE2D91"/>
    <w:rsid w:val="00BE3C6F"/>
    <w:rsid w:val="00BE4ADF"/>
    <w:rsid w:val="00BF19F0"/>
    <w:rsid w:val="00BF474B"/>
    <w:rsid w:val="00BF6C39"/>
    <w:rsid w:val="00C0037D"/>
    <w:rsid w:val="00C03217"/>
    <w:rsid w:val="00C039D7"/>
    <w:rsid w:val="00C041AD"/>
    <w:rsid w:val="00C0506F"/>
    <w:rsid w:val="00C07A3D"/>
    <w:rsid w:val="00C12C35"/>
    <w:rsid w:val="00C13089"/>
    <w:rsid w:val="00C24A88"/>
    <w:rsid w:val="00C254D0"/>
    <w:rsid w:val="00C261B3"/>
    <w:rsid w:val="00C27C93"/>
    <w:rsid w:val="00C300DD"/>
    <w:rsid w:val="00C409E0"/>
    <w:rsid w:val="00C40DA9"/>
    <w:rsid w:val="00C41093"/>
    <w:rsid w:val="00C47087"/>
    <w:rsid w:val="00C551E6"/>
    <w:rsid w:val="00C560A8"/>
    <w:rsid w:val="00C57AB1"/>
    <w:rsid w:val="00C63871"/>
    <w:rsid w:val="00C67E8D"/>
    <w:rsid w:val="00C70C0D"/>
    <w:rsid w:val="00C70F61"/>
    <w:rsid w:val="00C73D56"/>
    <w:rsid w:val="00C73F03"/>
    <w:rsid w:val="00C77C43"/>
    <w:rsid w:val="00C858B9"/>
    <w:rsid w:val="00C86537"/>
    <w:rsid w:val="00C937C9"/>
    <w:rsid w:val="00C96FB8"/>
    <w:rsid w:val="00CA096B"/>
    <w:rsid w:val="00CA4C28"/>
    <w:rsid w:val="00CA7B1E"/>
    <w:rsid w:val="00CB1078"/>
    <w:rsid w:val="00CB5405"/>
    <w:rsid w:val="00CC2304"/>
    <w:rsid w:val="00CC4936"/>
    <w:rsid w:val="00CC72A0"/>
    <w:rsid w:val="00CC7301"/>
    <w:rsid w:val="00CD23A4"/>
    <w:rsid w:val="00CD39E8"/>
    <w:rsid w:val="00CE0C53"/>
    <w:rsid w:val="00CE79B8"/>
    <w:rsid w:val="00CF2442"/>
    <w:rsid w:val="00CF5F74"/>
    <w:rsid w:val="00CF725B"/>
    <w:rsid w:val="00D0250F"/>
    <w:rsid w:val="00D03FCF"/>
    <w:rsid w:val="00D06163"/>
    <w:rsid w:val="00D075DA"/>
    <w:rsid w:val="00D153D2"/>
    <w:rsid w:val="00D1613E"/>
    <w:rsid w:val="00D209DC"/>
    <w:rsid w:val="00D237A6"/>
    <w:rsid w:val="00D258A9"/>
    <w:rsid w:val="00D32FE9"/>
    <w:rsid w:val="00D406CC"/>
    <w:rsid w:val="00D452AB"/>
    <w:rsid w:val="00D54CE2"/>
    <w:rsid w:val="00D54E09"/>
    <w:rsid w:val="00D554D0"/>
    <w:rsid w:val="00D56627"/>
    <w:rsid w:val="00D577D9"/>
    <w:rsid w:val="00D61327"/>
    <w:rsid w:val="00D71962"/>
    <w:rsid w:val="00D75F3D"/>
    <w:rsid w:val="00D81829"/>
    <w:rsid w:val="00D9211C"/>
    <w:rsid w:val="00D93E81"/>
    <w:rsid w:val="00D94B29"/>
    <w:rsid w:val="00D96A4E"/>
    <w:rsid w:val="00DA0A34"/>
    <w:rsid w:val="00DA1083"/>
    <w:rsid w:val="00DA165D"/>
    <w:rsid w:val="00DA3942"/>
    <w:rsid w:val="00DA45F6"/>
    <w:rsid w:val="00DB2756"/>
    <w:rsid w:val="00DC30F3"/>
    <w:rsid w:val="00DC53C1"/>
    <w:rsid w:val="00DC634D"/>
    <w:rsid w:val="00DC77C5"/>
    <w:rsid w:val="00DD13CA"/>
    <w:rsid w:val="00DD1CCF"/>
    <w:rsid w:val="00DD1E3D"/>
    <w:rsid w:val="00DD7F08"/>
    <w:rsid w:val="00DE150A"/>
    <w:rsid w:val="00DE197D"/>
    <w:rsid w:val="00DE2872"/>
    <w:rsid w:val="00DE2EB9"/>
    <w:rsid w:val="00DE4C36"/>
    <w:rsid w:val="00DE642A"/>
    <w:rsid w:val="00DE792D"/>
    <w:rsid w:val="00E00220"/>
    <w:rsid w:val="00E011FC"/>
    <w:rsid w:val="00E0211F"/>
    <w:rsid w:val="00E03BE0"/>
    <w:rsid w:val="00E06F84"/>
    <w:rsid w:val="00E134D2"/>
    <w:rsid w:val="00E27817"/>
    <w:rsid w:val="00E30652"/>
    <w:rsid w:val="00E30D4D"/>
    <w:rsid w:val="00E41434"/>
    <w:rsid w:val="00E5668B"/>
    <w:rsid w:val="00E57910"/>
    <w:rsid w:val="00E60E30"/>
    <w:rsid w:val="00E62B43"/>
    <w:rsid w:val="00E65311"/>
    <w:rsid w:val="00E71068"/>
    <w:rsid w:val="00E71991"/>
    <w:rsid w:val="00E722B6"/>
    <w:rsid w:val="00E74CD6"/>
    <w:rsid w:val="00E74E19"/>
    <w:rsid w:val="00E80F61"/>
    <w:rsid w:val="00E81F29"/>
    <w:rsid w:val="00E90AAF"/>
    <w:rsid w:val="00E93EA0"/>
    <w:rsid w:val="00EA2421"/>
    <w:rsid w:val="00EA30E7"/>
    <w:rsid w:val="00EA681D"/>
    <w:rsid w:val="00EB2A63"/>
    <w:rsid w:val="00EC2FB3"/>
    <w:rsid w:val="00EC5073"/>
    <w:rsid w:val="00EC7194"/>
    <w:rsid w:val="00ED31F1"/>
    <w:rsid w:val="00ED5582"/>
    <w:rsid w:val="00ED5C5F"/>
    <w:rsid w:val="00ED6112"/>
    <w:rsid w:val="00EE43C7"/>
    <w:rsid w:val="00EF7A2D"/>
    <w:rsid w:val="00F02528"/>
    <w:rsid w:val="00F170CA"/>
    <w:rsid w:val="00F22497"/>
    <w:rsid w:val="00F26547"/>
    <w:rsid w:val="00F31C15"/>
    <w:rsid w:val="00F342BB"/>
    <w:rsid w:val="00F346EF"/>
    <w:rsid w:val="00F35E28"/>
    <w:rsid w:val="00F42327"/>
    <w:rsid w:val="00F44FF3"/>
    <w:rsid w:val="00F52AF9"/>
    <w:rsid w:val="00F55F9E"/>
    <w:rsid w:val="00F56A50"/>
    <w:rsid w:val="00F5726C"/>
    <w:rsid w:val="00F62DFC"/>
    <w:rsid w:val="00F64FFA"/>
    <w:rsid w:val="00F6794F"/>
    <w:rsid w:val="00F710AE"/>
    <w:rsid w:val="00F73286"/>
    <w:rsid w:val="00F81EA0"/>
    <w:rsid w:val="00F83B27"/>
    <w:rsid w:val="00F86A77"/>
    <w:rsid w:val="00F92273"/>
    <w:rsid w:val="00F95676"/>
    <w:rsid w:val="00FA5124"/>
    <w:rsid w:val="00FA5FBE"/>
    <w:rsid w:val="00FB2C11"/>
    <w:rsid w:val="00FB37ED"/>
    <w:rsid w:val="00FC0B64"/>
    <w:rsid w:val="00FD1740"/>
    <w:rsid w:val="00FD21CA"/>
    <w:rsid w:val="00FD4252"/>
    <w:rsid w:val="00FD5C8B"/>
    <w:rsid w:val="00FE2299"/>
    <w:rsid w:val="00FE4AA4"/>
    <w:rsid w:val="00FE5C18"/>
    <w:rsid w:val="00FE6F2D"/>
    <w:rsid w:val="00FF1DF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139E8"/>
  <w15:chartTrackingRefBased/>
  <w15:docId w15:val="{31CCA373-2832-4BDB-8113-73BD7928E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CA"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394"/>
    <w:pPr>
      <w:spacing w:after="160"/>
    </w:pPr>
    <w:rPr>
      <w:rFonts w:eastAsiaTheme="minorEastAsia" w:cstheme="minorHAnsi"/>
      <w:sz w:val="24"/>
    </w:rPr>
  </w:style>
  <w:style w:type="paragraph" w:styleId="Heading1">
    <w:name w:val="heading 1"/>
    <w:basedOn w:val="Normal"/>
    <w:next w:val="Normal"/>
    <w:link w:val="Heading1Char"/>
    <w:uiPriority w:val="9"/>
    <w:qFormat/>
    <w:rsid w:val="00CC2304"/>
    <w:pPr>
      <w:keepNext/>
      <w:keepLines/>
      <w:spacing w:before="240"/>
      <w:outlineLvl w:val="0"/>
    </w:pPr>
    <w:rPr>
      <w:rFonts w:asciiTheme="majorHAnsi" w:eastAsiaTheme="majorEastAsia" w:hAnsiTheme="majorHAnsi" w:cstheme="majorBidi"/>
      <w:color w:val="0083B3" w:themeColor="accent1" w:themeShade="BF"/>
      <w:sz w:val="32"/>
      <w:szCs w:val="32"/>
    </w:rPr>
  </w:style>
  <w:style w:type="paragraph" w:styleId="Heading2">
    <w:name w:val="heading 2"/>
    <w:basedOn w:val="Normal"/>
    <w:next w:val="Normal"/>
    <w:link w:val="Heading2Char"/>
    <w:uiPriority w:val="9"/>
    <w:unhideWhenUsed/>
    <w:qFormat/>
    <w:rsid w:val="00CC2304"/>
    <w:pPr>
      <w:keepNext/>
      <w:keepLines/>
      <w:spacing w:before="40"/>
      <w:outlineLvl w:val="1"/>
    </w:pPr>
    <w:rPr>
      <w:rFonts w:asciiTheme="majorHAnsi" w:eastAsiaTheme="majorEastAsia" w:hAnsiTheme="majorHAnsi" w:cstheme="majorBidi"/>
      <w:color w:val="0083B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85435F"/>
    <w:pPr>
      <w:spacing w:before="100" w:beforeAutospacing="1" w:after="100" w:afterAutospacing="1" w:line="240" w:lineRule="auto"/>
    </w:pPr>
    <w:rPr>
      <w:rFonts w:ascii="Times New Roman" w:hAnsi="Times New Roman" w:cs="Times New Roman"/>
      <w:szCs w:val="24"/>
      <w:lang w:eastAsia="en-CA"/>
    </w:rPr>
  </w:style>
  <w:style w:type="paragraph" w:styleId="Header">
    <w:name w:val="header"/>
    <w:basedOn w:val="Normal"/>
    <w:link w:val="HeaderChar"/>
    <w:uiPriority w:val="99"/>
    <w:unhideWhenUsed/>
    <w:rsid w:val="00D81829"/>
    <w:pPr>
      <w:tabs>
        <w:tab w:val="center" w:pos="4680"/>
        <w:tab w:val="right" w:pos="9360"/>
      </w:tabs>
      <w:spacing w:line="240" w:lineRule="auto"/>
    </w:pPr>
  </w:style>
  <w:style w:type="character" w:customStyle="1" w:styleId="HeaderChar">
    <w:name w:val="Header Char"/>
    <w:basedOn w:val="DefaultParagraphFont"/>
    <w:link w:val="Header"/>
    <w:uiPriority w:val="99"/>
    <w:rsid w:val="00D81829"/>
  </w:style>
  <w:style w:type="paragraph" w:styleId="Footer">
    <w:name w:val="footer"/>
    <w:basedOn w:val="Normal"/>
    <w:link w:val="FooterChar"/>
    <w:uiPriority w:val="99"/>
    <w:unhideWhenUsed/>
    <w:rsid w:val="00D81829"/>
    <w:pPr>
      <w:tabs>
        <w:tab w:val="center" w:pos="4680"/>
        <w:tab w:val="right" w:pos="9360"/>
      </w:tabs>
      <w:spacing w:line="240" w:lineRule="auto"/>
    </w:pPr>
  </w:style>
  <w:style w:type="character" w:customStyle="1" w:styleId="FooterChar">
    <w:name w:val="Footer Char"/>
    <w:basedOn w:val="DefaultParagraphFont"/>
    <w:link w:val="Footer"/>
    <w:uiPriority w:val="99"/>
    <w:rsid w:val="00D81829"/>
  </w:style>
  <w:style w:type="paragraph" w:styleId="ListParagraph">
    <w:name w:val="List Paragraph"/>
    <w:basedOn w:val="Normal"/>
    <w:link w:val="ListParagraphChar"/>
    <w:uiPriority w:val="34"/>
    <w:qFormat/>
    <w:rsid w:val="00410F2E"/>
    <w:pPr>
      <w:ind w:left="720"/>
    </w:pPr>
  </w:style>
  <w:style w:type="character" w:styleId="Hyperlink">
    <w:name w:val="Hyperlink"/>
    <w:basedOn w:val="DefaultParagraphFont"/>
    <w:uiPriority w:val="99"/>
    <w:unhideWhenUsed/>
    <w:rsid w:val="00355C34"/>
    <w:rPr>
      <w:color w:val="0563C1" w:themeColor="hyperlink"/>
      <w:u w:val="single"/>
    </w:rPr>
  </w:style>
  <w:style w:type="character" w:customStyle="1" w:styleId="UnresolvedMention1">
    <w:name w:val="Unresolved Mention1"/>
    <w:basedOn w:val="DefaultParagraphFont"/>
    <w:uiPriority w:val="99"/>
    <w:semiHidden/>
    <w:unhideWhenUsed/>
    <w:rsid w:val="00355C34"/>
    <w:rPr>
      <w:color w:val="605E5C"/>
      <w:shd w:val="clear" w:color="auto" w:fill="E1DFDD"/>
    </w:rPr>
  </w:style>
  <w:style w:type="table" w:styleId="TableGrid">
    <w:name w:val="Table Grid"/>
    <w:basedOn w:val="TableNormal"/>
    <w:uiPriority w:val="39"/>
    <w:rsid w:val="00820A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E62B43"/>
    <w:rPr>
      <w:color w:val="605E5C"/>
      <w:shd w:val="clear" w:color="auto" w:fill="E1DFDD"/>
    </w:rPr>
  </w:style>
  <w:style w:type="character" w:customStyle="1" w:styleId="Heading1Char">
    <w:name w:val="Heading 1 Char"/>
    <w:basedOn w:val="DefaultParagraphFont"/>
    <w:link w:val="Heading1"/>
    <w:uiPriority w:val="9"/>
    <w:rsid w:val="00CC2304"/>
    <w:rPr>
      <w:rFonts w:asciiTheme="majorHAnsi" w:eastAsiaTheme="majorEastAsia" w:hAnsiTheme="majorHAnsi" w:cstheme="majorBidi"/>
      <w:color w:val="0083B3" w:themeColor="accent1" w:themeShade="BF"/>
      <w:sz w:val="32"/>
      <w:szCs w:val="32"/>
    </w:rPr>
  </w:style>
  <w:style w:type="character" w:customStyle="1" w:styleId="Heading2Char">
    <w:name w:val="Heading 2 Char"/>
    <w:basedOn w:val="DefaultParagraphFont"/>
    <w:link w:val="Heading2"/>
    <w:uiPriority w:val="9"/>
    <w:rsid w:val="00CC2304"/>
    <w:rPr>
      <w:rFonts w:asciiTheme="majorHAnsi" w:eastAsiaTheme="majorEastAsia" w:hAnsiTheme="majorHAnsi" w:cstheme="majorBidi"/>
      <w:color w:val="0083B3" w:themeColor="accent1" w:themeShade="BF"/>
      <w:sz w:val="26"/>
      <w:szCs w:val="26"/>
    </w:rPr>
  </w:style>
  <w:style w:type="character" w:customStyle="1" w:styleId="UnresolvedMention3">
    <w:name w:val="Unresolved Mention3"/>
    <w:basedOn w:val="DefaultParagraphFont"/>
    <w:uiPriority w:val="99"/>
    <w:semiHidden/>
    <w:unhideWhenUsed/>
    <w:rsid w:val="003C37D2"/>
    <w:rPr>
      <w:color w:val="605E5C"/>
      <w:shd w:val="clear" w:color="auto" w:fill="E1DFDD"/>
    </w:rPr>
  </w:style>
  <w:style w:type="character" w:styleId="UnresolvedMention">
    <w:name w:val="Unresolved Mention"/>
    <w:basedOn w:val="DefaultParagraphFont"/>
    <w:uiPriority w:val="99"/>
    <w:semiHidden/>
    <w:unhideWhenUsed/>
    <w:rsid w:val="001C7009"/>
    <w:rPr>
      <w:color w:val="605E5C"/>
      <w:shd w:val="clear" w:color="auto" w:fill="E1DFDD"/>
    </w:rPr>
  </w:style>
  <w:style w:type="paragraph" w:styleId="Title">
    <w:name w:val="Title"/>
    <w:basedOn w:val="Normal"/>
    <w:next w:val="Normal"/>
    <w:link w:val="TitleChar"/>
    <w:uiPriority w:val="10"/>
    <w:qFormat/>
    <w:rsid w:val="002B19D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9D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7272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723"/>
    <w:rPr>
      <w:rFonts w:ascii="Segoe UI" w:hAnsi="Segoe UI" w:cs="Segoe UI"/>
      <w:sz w:val="18"/>
      <w:szCs w:val="18"/>
    </w:rPr>
  </w:style>
  <w:style w:type="paragraph" w:customStyle="1" w:styleId="2PX3-Title1">
    <w:name w:val="2PX3-Title1"/>
    <w:basedOn w:val="Title"/>
    <w:link w:val="2PX3-Title1Char"/>
    <w:qFormat/>
    <w:rsid w:val="000D5E85"/>
    <w:pPr>
      <w:jc w:val="center"/>
    </w:pPr>
    <w:rPr>
      <w:rFonts w:asciiTheme="minorHAnsi" w:hAnsiTheme="minorHAnsi"/>
      <w:b/>
      <w:bCs/>
      <w:color w:val="000000" w:themeColor="text1"/>
      <w:sz w:val="36"/>
      <w:szCs w:val="20"/>
    </w:rPr>
  </w:style>
  <w:style w:type="paragraph" w:customStyle="1" w:styleId="2PX3-Subtitle1">
    <w:name w:val="2PX3-Subtitle1"/>
    <w:basedOn w:val="Normal"/>
    <w:link w:val="2PX3-Subtitle1Char"/>
    <w:qFormat/>
    <w:rsid w:val="000D5E85"/>
    <w:pPr>
      <w:spacing w:line="240" w:lineRule="auto"/>
      <w:contextualSpacing/>
      <w:jc w:val="center"/>
    </w:pPr>
    <w:rPr>
      <w:rFonts w:ascii="Swis721 Cn BT" w:hAnsi="Swis721 Cn BT"/>
      <w:color w:val="000000" w:themeColor="text1"/>
      <w:sz w:val="32"/>
      <w:szCs w:val="18"/>
    </w:rPr>
  </w:style>
  <w:style w:type="character" w:customStyle="1" w:styleId="2PX3-Title1Char">
    <w:name w:val="2PX3-Title1 Char"/>
    <w:basedOn w:val="DefaultParagraphFont"/>
    <w:link w:val="2PX3-Title1"/>
    <w:rsid w:val="000D5E85"/>
    <w:rPr>
      <w:rFonts w:eastAsiaTheme="majorEastAsia" w:cstheme="majorBidi"/>
      <w:b/>
      <w:bCs/>
      <w:color w:val="000000" w:themeColor="text1"/>
      <w:spacing w:val="-10"/>
      <w:kern w:val="28"/>
      <w:sz w:val="36"/>
      <w:szCs w:val="20"/>
    </w:rPr>
  </w:style>
  <w:style w:type="paragraph" w:customStyle="1" w:styleId="2PX3-Heading1">
    <w:name w:val="2PX3-Heading1"/>
    <w:basedOn w:val="Heading1"/>
    <w:link w:val="2PX3-Heading1Char"/>
    <w:qFormat/>
    <w:rsid w:val="00366F19"/>
    <w:pPr>
      <w:spacing w:before="120" w:after="120"/>
    </w:pPr>
    <w:rPr>
      <w:rFonts w:asciiTheme="minorHAnsi" w:hAnsiTheme="minorHAnsi"/>
      <w:b/>
      <w:bCs/>
      <w:color w:val="000000" w:themeColor="text1"/>
    </w:rPr>
  </w:style>
  <w:style w:type="character" w:customStyle="1" w:styleId="2PX3-Subtitle1Char">
    <w:name w:val="2PX3-Subtitle1 Char"/>
    <w:basedOn w:val="DefaultParagraphFont"/>
    <w:link w:val="2PX3-Subtitle1"/>
    <w:rsid w:val="000D5E85"/>
    <w:rPr>
      <w:rFonts w:ascii="Swis721 Cn BT" w:hAnsi="Swis721 Cn BT"/>
      <w:color w:val="000000" w:themeColor="text1"/>
      <w:sz w:val="32"/>
      <w:szCs w:val="18"/>
    </w:rPr>
  </w:style>
  <w:style w:type="character" w:customStyle="1" w:styleId="2PX3-Heading1Char">
    <w:name w:val="2PX3-Heading1 Char"/>
    <w:basedOn w:val="Heading1Char"/>
    <w:link w:val="2PX3-Heading1"/>
    <w:rsid w:val="00366F19"/>
    <w:rPr>
      <w:rFonts w:asciiTheme="majorHAnsi" w:eastAsiaTheme="majorEastAsia" w:hAnsiTheme="majorHAnsi" w:cstheme="majorBidi"/>
      <w:b/>
      <w:bCs/>
      <w:color w:val="000000" w:themeColor="text1"/>
      <w:sz w:val="32"/>
      <w:szCs w:val="32"/>
    </w:rPr>
  </w:style>
  <w:style w:type="character" w:styleId="CommentReference">
    <w:name w:val="annotation reference"/>
    <w:basedOn w:val="DefaultParagraphFont"/>
    <w:uiPriority w:val="99"/>
    <w:semiHidden/>
    <w:unhideWhenUsed/>
    <w:rsid w:val="00A365B2"/>
    <w:rPr>
      <w:sz w:val="16"/>
      <w:szCs w:val="16"/>
    </w:rPr>
  </w:style>
  <w:style w:type="paragraph" w:styleId="CommentText">
    <w:name w:val="annotation text"/>
    <w:basedOn w:val="Normal"/>
    <w:link w:val="CommentTextChar"/>
    <w:uiPriority w:val="99"/>
    <w:unhideWhenUsed/>
    <w:rsid w:val="009F7394"/>
    <w:pPr>
      <w:numPr>
        <w:numId w:val="36"/>
      </w:numPr>
      <w:spacing w:after="120" w:line="276" w:lineRule="auto"/>
      <w:ind w:left="714" w:hanging="357"/>
    </w:pPr>
    <w:rPr>
      <w:rFonts w:ascii="Calibri" w:hAnsi="Calibri"/>
      <w:sz w:val="36"/>
      <w:szCs w:val="20"/>
    </w:rPr>
  </w:style>
  <w:style w:type="character" w:customStyle="1" w:styleId="CommentTextChar">
    <w:name w:val="Comment Text Char"/>
    <w:basedOn w:val="DefaultParagraphFont"/>
    <w:link w:val="CommentText"/>
    <w:uiPriority w:val="99"/>
    <w:rsid w:val="009F7394"/>
    <w:rPr>
      <w:rFonts w:ascii="Calibri" w:eastAsiaTheme="minorEastAsia" w:hAnsi="Calibri" w:cstheme="minorHAnsi"/>
      <w:sz w:val="36"/>
      <w:szCs w:val="20"/>
    </w:rPr>
  </w:style>
  <w:style w:type="paragraph" w:styleId="CommentSubject">
    <w:name w:val="annotation subject"/>
    <w:basedOn w:val="CommentText"/>
    <w:next w:val="CommentText"/>
    <w:link w:val="CommentSubjectChar"/>
    <w:uiPriority w:val="99"/>
    <w:semiHidden/>
    <w:unhideWhenUsed/>
    <w:rsid w:val="00A365B2"/>
    <w:rPr>
      <w:b/>
      <w:bCs/>
    </w:rPr>
  </w:style>
  <w:style w:type="character" w:customStyle="1" w:styleId="CommentSubjectChar">
    <w:name w:val="Comment Subject Char"/>
    <w:basedOn w:val="CommentTextChar"/>
    <w:link w:val="CommentSubject"/>
    <w:uiPriority w:val="99"/>
    <w:semiHidden/>
    <w:rsid w:val="00A365B2"/>
    <w:rPr>
      <w:rFonts w:ascii="Calibri" w:eastAsiaTheme="minorEastAsia" w:hAnsi="Calibri" w:cstheme="minorHAnsi"/>
      <w:b/>
      <w:bCs/>
      <w:sz w:val="20"/>
      <w:szCs w:val="20"/>
    </w:rPr>
  </w:style>
  <w:style w:type="paragraph" w:customStyle="1" w:styleId="2PX3-Subheading1">
    <w:name w:val="2PX3-Subheading 1"/>
    <w:basedOn w:val="Normal"/>
    <w:link w:val="2PX3-Subheading1Char"/>
    <w:autoRedefine/>
    <w:qFormat/>
    <w:rsid w:val="004B08D5"/>
    <w:pPr>
      <w:spacing w:after="120"/>
    </w:pPr>
    <w:rPr>
      <w:b/>
    </w:rPr>
  </w:style>
  <w:style w:type="paragraph" w:customStyle="1" w:styleId="2PX3-ListParagraphTest">
    <w:name w:val="2PX3-List Paragraph Test"/>
    <w:basedOn w:val="ListParagraph"/>
    <w:link w:val="2PX3-ListParagraphTestChar"/>
    <w:rsid w:val="004C0882"/>
    <w:pPr>
      <w:numPr>
        <w:numId w:val="23"/>
      </w:numPr>
      <w:ind w:left="714" w:hanging="357"/>
    </w:pPr>
    <w:rPr>
      <w:szCs w:val="24"/>
    </w:rPr>
  </w:style>
  <w:style w:type="character" w:customStyle="1" w:styleId="2PX3-Subheading1Char">
    <w:name w:val="2PX3-Subheading 1 Char"/>
    <w:basedOn w:val="DefaultParagraphFont"/>
    <w:link w:val="2PX3-Subheading1"/>
    <w:rsid w:val="004B08D5"/>
    <w:rPr>
      <w:b/>
      <w:sz w:val="24"/>
    </w:rPr>
  </w:style>
  <w:style w:type="character" w:customStyle="1" w:styleId="ListParagraphChar">
    <w:name w:val="List Paragraph Char"/>
    <w:basedOn w:val="DefaultParagraphFont"/>
    <w:link w:val="ListParagraph"/>
    <w:uiPriority w:val="34"/>
    <w:rsid w:val="004C0882"/>
    <w:rPr>
      <w:sz w:val="24"/>
    </w:rPr>
  </w:style>
  <w:style w:type="character" w:customStyle="1" w:styleId="2PX3-ListParagraphTestChar">
    <w:name w:val="2PX3-List Paragraph Test Char"/>
    <w:basedOn w:val="ListParagraphChar"/>
    <w:link w:val="2PX3-ListParagraphTest"/>
    <w:rsid w:val="004C0882"/>
    <w:rPr>
      <w:sz w:val="24"/>
      <w:szCs w:val="24"/>
    </w:rPr>
  </w:style>
  <w:style w:type="paragraph" w:customStyle="1" w:styleId="2PX3-Header">
    <w:name w:val="2PX3-Header"/>
    <w:basedOn w:val="NormalWeb"/>
    <w:link w:val="2PX3-HeaderChar"/>
    <w:qFormat/>
    <w:rsid w:val="00B10129"/>
    <w:pPr>
      <w:spacing w:before="0" w:beforeAutospacing="0" w:after="0" w:afterAutospacing="0"/>
    </w:pPr>
    <w:rPr>
      <w:rFonts w:ascii="Swis721 Cn BT" w:hAnsi="Swis721 Cn BT" w:cstheme="minorBidi"/>
      <w:b/>
      <w:bCs/>
      <w:caps/>
      <w:color w:val="FFFFFF" w:themeColor="background1"/>
      <w:kern w:val="24"/>
      <w:sz w:val="28"/>
      <w:szCs w:val="36"/>
    </w:rPr>
  </w:style>
  <w:style w:type="character" w:customStyle="1" w:styleId="NormalWebChar">
    <w:name w:val="Normal (Web) Char"/>
    <w:basedOn w:val="DefaultParagraphFont"/>
    <w:link w:val="NormalWeb"/>
    <w:uiPriority w:val="99"/>
    <w:rsid w:val="00B10129"/>
    <w:rPr>
      <w:rFonts w:ascii="Times New Roman" w:eastAsiaTheme="minorEastAsia" w:hAnsi="Times New Roman" w:cs="Times New Roman"/>
      <w:sz w:val="24"/>
      <w:szCs w:val="24"/>
      <w:lang w:eastAsia="en-CA"/>
    </w:rPr>
  </w:style>
  <w:style w:type="character" w:customStyle="1" w:styleId="2PX3-HeaderChar">
    <w:name w:val="2PX3-Header Char"/>
    <w:basedOn w:val="NormalWebChar"/>
    <w:link w:val="2PX3-Header"/>
    <w:rsid w:val="00B10129"/>
    <w:rPr>
      <w:rFonts w:ascii="Swis721 Cn BT" w:eastAsiaTheme="minorEastAsia" w:hAnsi="Swis721 Cn BT" w:cs="Times New Roman"/>
      <w:b/>
      <w:bCs/>
      <w:caps/>
      <w:color w:val="FFFFFF" w:themeColor="background1"/>
      <w:kern w:val="24"/>
      <w:sz w:val="28"/>
      <w:szCs w:val="36"/>
      <w:lang w:eastAsia="en-CA"/>
    </w:rPr>
  </w:style>
  <w:style w:type="paragraph" w:styleId="Subtitle">
    <w:name w:val="Subtitle"/>
    <w:basedOn w:val="Normal"/>
    <w:next w:val="Normal"/>
    <w:link w:val="SubtitleChar"/>
    <w:uiPriority w:val="11"/>
    <w:qFormat/>
    <w:rsid w:val="00F342BB"/>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F342BB"/>
    <w:rPr>
      <w:rFonts w:eastAsiaTheme="minorEastAsia"/>
      <w:color w:val="5A5A5A" w:themeColor="text1" w:themeTint="A5"/>
      <w:spacing w:val="15"/>
    </w:rPr>
  </w:style>
  <w:style w:type="character" w:customStyle="1" w:styleId="normaltextrun">
    <w:name w:val="normaltextrun"/>
    <w:basedOn w:val="DefaultParagraphFont"/>
    <w:rsid w:val="009B7A38"/>
  </w:style>
  <w:style w:type="character" w:customStyle="1" w:styleId="eop">
    <w:name w:val="eop"/>
    <w:basedOn w:val="DefaultParagraphFont"/>
    <w:rsid w:val="009B7A38"/>
  </w:style>
  <w:style w:type="paragraph" w:customStyle="1" w:styleId="paragraph">
    <w:name w:val="paragraph"/>
    <w:basedOn w:val="Normal"/>
    <w:rsid w:val="00770FF2"/>
    <w:pPr>
      <w:spacing w:before="100" w:beforeAutospacing="1" w:after="100" w:afterAutospacing="1" w:line="240" w:lineRule="auto"/>
    </w:pPr>
    <w:rPr>
      <w:rFonts w:ascii="Times New Roman" w:eastAsia="Times New Roman" w:hAnsi="Times New Roman" w:cs="Times New Roman"/>
      <w:szCs w:val="24"/>
      <w:lang w:eastAsia="zh-CN"/>
    </w:rPr>
  </w:style>
  <w:style w:type="paragraph" w:styleId="TOCHeading">
    <w:name w:val="TOC Heading"/>
    <w:basedOn w:val="Heading1"/>
    <w:next w:val="Normal"/>
    <w:uiPriority w:val="39"/>
    <w:unhideWhenUsed/>
    <w:qFormat/>
    <w:rsid w:val="00F26547"/>
    <w:pPr>
      <w:spacing w:after="0" w:line="259" w:lineRule="auto"/>
      <w:outlineLvl w:val="9"/>
    </w:pPr>
    <w:rPr>
      <w:lang w:val="en-US"/>
    </w:rPr>
  </w:style>
  <w:style w:type="paragraph" w:styleId="TOC1">
    <w:name w:val="toc 1"/>
    <w:basedOn w:val="Normal"/>
    <w:next w:val="Normal"/>
    <w:autoRedefine/>
    <w:uiPriority w:val="39"/>
    <w:unhideWhenUsed/>
    <w:rsid w:val="00F26547"/>
    <w:pPr>
      <w:spacing w:after="100"/>
    </w:pPr>
  </w:style>
  <w:style w:type="paragraph" w:customStyle="1" w:styleId="2PX3-Normal">
    <w:name w:val="2PX3-Normal"/>
    <w:basedOn w:val="Normal"/>
    <w:qFormat/>
    <w:rsid w:val="00A63A3F"/>
    <w:rPr>
      <w:szCs w:val="24"/>
    </w:rPr>
  </w:style>
  <w:style w:type="character" w:styleId="FollowedHyperlink">
    <w:name w:val="FollowedHyperlink"/>
    <w:basedOn w:val="DefaultParagraphFont"/>
    <w:uiPriority w:val="99"/>
    <w:semiHidden/>
    <w:unhideWhenUsed/>
    <w:rsid w:val="004852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9929">
      <w:bodyDiv w:val="1"/>
      <w:marLeft w:val="0"/>
      <w:marRight w:val="0"/>
      <w:marTop w:val="0"/>
      <w:marBottom w:val="0"/>
      <w:divBdr>
        <w:top w:val="none" w:sz="0" w:space="0" w:color="auto"/>
        <w:left w:val="none" w:sz="0" w:space="0" w:color="auto"/>
        <w:bottom w:val="none" w:sz="0" w:space="0" w:color="auto"/>
        <w:right w:val="none" w:sz="0" w:space="0" w:color="auto"/>
      </w:divBdr>
    </w:div>
    <w:div w:id="94912081">
      <w:bodyDiv w:val="1"/>
      <w:marLeft w:val="0"/>
      <w:marRight w:val="0"/>
      <w:marTop w:val="0"/>
      <w:marBottom w:val="0"/>
      <w:divBdr>
        <w:top w:val="none" w:sz="0" w:space="0" w:color="auto"/>
        <w:left w:val="none" w:sz="0" w:space="0" w:color="auto"/>
        <w:bottom w:val="none" w:sz="0" w:space="0" w:color="auto"/>
        <w:right w:val="none" w:sz="0" w:space="0" w:color="auto"/>
      </w:divBdr>
      <w:divsChild>
        <w:div w:id="1109206115">
          <w:marLeft w:val="0"/>
          <w:marRight w:val="0"/>
          <w:marTop w:val="0"/>
          <w:marBottom w:val="0"/>
          <w:divBdr>
            <w:top w:val="none" w:sz="0" w:space="0" w:color="auto"/>
            <w:left w:val="none" w:sz="0" w:space="0" w:color="auto"/>
            <w:bottom w:val="none" w:sz="0" w:space="0" w:color="auto"/>
            <w:right w:val="none" w:sz="0" w:space="0" w:color="auto"/>
          </w:divBdr>
        </w:div>
      </w:divsChild>
    </w:div>
    <w:div w:id="250700637">
      <w:bodyDiv w:val="1"/>
      <w:marLeft w:val="0"/>
      <w:marRight w:val="0"/>
      <w:marTop w:val="0"/>
      <w:marBottom w:val="0"/>
      <w:divBdr>
        <w:top w:val="none" w:sz="0" w:space="0" w:color="auto"/>
        <w:left w:val="none" w:sz="0" w:space="0" w:color="auto"/>
        <w:bottom w:val="none" w:sz="0" w:space="0" w:color="auto"/>
        <w:right w:val="none" w:sz="0" w:space="0" w:color="auto"/>
      </w:divBdr>
    </w:div>
    <w:div w:id="255872787">
      <w:bodyDiv w:val="1"/>
      <w:marLeft w:val="0"/>
      <w:marRight w:val="0"/>
      <w:marTop w:val="0"/>
      <w:marBottom w:val="0"/>
      <w:divBdr>
        <w:top w:val="none" w:sz="0" w:space="0" w:color="auto"/>
        <w:left w:val="none" w:sz="0" w:space="0" w:color="auto"/>
        <w:bottom w:val="none" w:sz="0" w:space="0" w:color="auto"/>
        <w:right w:val="none" w:sz="0" w:space="0" w:color="auto"/>
      </w:divBdr>
    </w:div>
    <w:div w:id="353843316">
      <w:bodyDiv w:val="1"/>
      <w:marLeft w:val="0"/>
      <w:marRight w:val="0"/>
      <w:marTop w:val="0"/>
      <w:marBottom w:val="0"/>
      <w:divBdr>
        <w:top w:val="none" w:sz="0" w:space="0" w:color="auto"/>
        <w:left w:val="none" w:sz="0" w:space="0" w:color="auto"/>
        <w:bottom w:val="none" w:sz="0" w:space="0" w:color="auto"/>
        <w:right w:val="none" w:sz="0" w:space="0" w:color="auto"/>
      </w:divBdr>
      <w:divsChild>
        <w:div w:id="335309088">
          <w:marLeft w:val="0"/>
          <w:marRight w:val="0"/>
          <w:marTop w:val="0"/>
          <w:marBottom w:val="0"/>
          <w:divBdr>
            <w:top w:val="none" w:sz="0" w:space="0" w:color="auto"/>
            <w:left w:val="none" w:sz="0" w:space="0" w:color="auto"/>
            <w:bottom w:val="none" w:sz="0" w:space="0" w:color="auto"/>
            <w:right w:val="none" w:sz="0" w:space="0" w:color="auto"/>
          </w:divBdr>
        </w:div>
      </w:divsChild>
    </w:div>
    <w:div w:id="646976418">
      <w:bodyDiv w:val="1"/>
      <w:marLeft w:val="0"/>
      <w:marRight w:val="0"/>
      <w:marTop w:val="0"/>
      <w:marBottom w:val="0"/>
      <w:divBdr>
        <w:top w:val="none" w:sz="0" w:space="0" w:color="auto"/>
        <w:left w:val="none" w:sz="0" w:space="0" w:color="auto"/>
        <w:bottom w:val="none" w:sz="0" w:space="0" w:color="auto"/>
        <w:right w:val="none" w:sz="0" w:space="0" w:color="auto"/>
      </w:divBdr>
      <w:divsChild>
        <w:div w:id="1196040549">
          <w:marLeft w:val="0"/>
          <w:marRight w:val="0"/>
          <w:marTop w:val="0"/>
          <w:marBottom w:val="0"/>
          <w:divBdr>
            <w:top w:val="none" w:sz="0" w:space="0" w:color="auto"/>
            <w:left w:val="none" w:sz="0" w:space="0" w:color="auto"/>
            <w:bottom w:val="none" w:sz="0" w:space="0" w:color="auto"/>
            <w:right w:val="none" w:sz="0" w:space="0" w:color="auto"/>
          </w:divBdr>
        </w:div>
      </w:divsChild>
    </w:div>
    <w:div w:id="687759967">
      <w:bodyDiv w:val="1"/>
      <w:marLeft w:val="0"/>
      <w:marRight w:val="0"/>
      <w:marTop w:val="0"/>
      <w:marBottom w:val="0"/>
      <w:divBdr>
        <w:top w:val="none" w:sz="0" w:space="0" w:color="auto"/>
        <w:left w:val="none" w:sz="0" w:space="0" w:color="auto"/>
        <w:bottom w:val="none" w:sz="0" w:space="0" w:color="auto"/>
        <w:right w:val="none" w:sz="0" w:space="0" w:color="auto"/>
      </w:divBdr>
    </w:div>
    <w:div w:id="758672297">
      <w:bodyDiv w:val="1"/>
      <w:marLeft w:val="0"/>
      <w:marRight w:val="0"/>
      <w:marTop w:val="0"/>
      <w:marBottom w:val="0"/>
      <w:divBdr>
        <w:top w:val="none" w:sz="0" w:space="0" w:color="auto"/>
        <w:left w:val="none" w:sz="0" w:space="0" w:color="auto"/>
        <w:bottom w:val="none" w:sz="0" w:space="0" w:color="auto"/>
        <w:right w:val="none" w:sz="0" w:space="0" w:color="auto"/>
      </w:divBdr>
      <w:divsChild>
        <w:div w:id="2018192493">
          <w:marLeft w:val="0"/>
          <w:marRight w:val="0"/>
          <w:marTop w:val="0"/>
          <w:marBottom w:val="0"/>
          <w:divBdr>
            <w:top w:val="none" w:sz="0" w:space="0" w:color="auto"/>
            <w:left w:val="none" w:sz="0" w:space="0" w:color="auto"/>
            <w:bottom w:val="none" w:sz="0" w:space="0" w:color="auto"/>
            <w:right w:val="none" w:sz="0" w:space="0" w:color="auto"/>
          </w:divBdr>
        </w:div>
        <w:div w:id="1081413921">
          <w:marLeft w:val="0"/>
          <w:marRight w:val="0"/>
          <w:marTop w:val="0"/>
          <w:marBottom w:val="0"/>
          <w:divBdr>
            <w:top w:val="none" w:sz="0" w:space="0" w:color="auto"/>
            <w:left w:val="none" w:sz="0" w:space="0" w:color="auto"/>
            <w:bottom w:val="none" w:sz="0" w:space="0" w:color="auto"/>
            <w:right w:val="none" w:sz="0" w:space="0" w:color="auto"/>
          </w:divBdr>
          <w:divsChild>
            <w:div w:id="1576431155">
              <w:marLeft w:val="0"/>
              <w:marRight w:val="0"/>
              <w:marTop w:val="30"/>
              <w:marBottom w:val="30"/>
              <w:divBdr>
                <w:top w:val="none" w:sz="0" w:space="0" w:color="auto"/>
                <w:left w:val="none" w:sz="0" w:space="0" w:color="auto"/>
                <w:bottom w:val="none" w:sz="0" w:space="0" w:color="auto"/>
                <w:right w:val="none" w:sz="0" w:space="0" w:color="auto"/>
              </w:divBdr>
              <w:divsChild>
                <w:div w:id="1525750445">
                  <w:marLeft w:val="0"/>
                  <w:marRight w:val="0"/>
                  <w:marTop w:val="0"/>
                  <w:marBottom w:val="0"/>
                  <w:divBdr>
                    <w:top w:val="none" w:sz="0" w:space="0" w:color="auto"/>
                    <w:left w:val="none" w:sz="0" w:space="0" w:color="auto"/>
                    <w:bottom w:val="none" w:sz="0" w:space="0" w:color="auto"/>
                    <w:right w:val="none" w:sz="0" w:space="0" w:color="auto"/>
                  </w:divBdr>
                  <w:divsChild>
                    <w:div w:id="1886137606">
                      <w:marLeft w:val="0"/>
                      <w:marRight w:val="0"/>
                      <w:marTop w:val="0"/>
                      <w:marBottom w:val="0"/>
                      <w:divBdr>
                        <w:top w:val="none" w:sz="0" w:space="0" w:color="auto"/>
                        <w:left w:val="none" w:sz="0" w:space="0" w:color="auto"/>
                        <w:bottom w:val="none" w:sz="0" w:space="0" w:color="auto"/>
                        <w:right w:val="none" w:sz="0" w:space="0" w:color="auto"/>
                      </w:divBdr>
                    </w:div>
                  </w:divsChild>
                </w:div>
                <w:div w:id="1511794275">
                  <w:marLeft w:val="0"/>
                  <w:marRight w:val="0"/>
                  <w:marTop w:val="0"/>
                  <w:marBottom w:val="0"/>
                  <w:divBdr>
                    <w:top w:val="none" w:sz="0" w:space="0" w:color="auto"/>
                    <w:left w:val="none" w:sz="0" w:space="0" w:color="auto"/>
                    <w:bottom w:val="none" w:sz="0" w:space="0" w:color="auto"/>
                    <w:right w:val="none" w:sz="0" w:space="0" w:color="auto"/>
                  </w:divBdr>
                  <w:divsChild>
                    <w:div w:id="1928493057">
                      <w:marLeft w:val="0"/>
                      <w:marRight w:val="0"/>
                      <w:marTop w:val="0"/>
                      <w:marBottom w:val="0"/>
                      <w:divBdr>
                        <w:top w:val="none" w:sz="0" w:space="0" w:color="auto"/>
                        <w:left w:val="none" w:sz="0" w:space="0" w:color="auto"/>
                        <w:bottom w:val="none" w:sz="0" w:space="0" w:color="auto"/>
                        <w:right w:val="none" w:sz="0" w:space="0" w:color="auto"/>
                      </w:divBdr>
                    </w:div>
                  </w:divsChild>
                </w:div>
                <w:div w:id="918716251">
                  <w:marLeft w:val="0"/>
                  <w:marRight w:val="0"/>
                  <w:marTop w:val="0"/>
                  <w:marBottom w:val="0"/>
                  <w:divBdr>
                    <w:top w:val="none" w:sz="0" w:space="0" w:color="auto"/>
                    <w:left w:val="none" w:sz="0" w:space="0" w:color="auto"/>
                    <w:bottom w:val="none" w:sz="0" w:space="0" w:color="auto"/>
                    <w:right w:val="none" w:sz="0" w:space="0" w:color="auto"/>
                  </w:divBdr>
                  <w:divsChild>
                    <w:div w:id="815222704">
                      <w:marLeft w:val="0"/>
                      <w:marRight w:val="0"/>
                      <w:marTop w:val="0"/>
                      <w:marBottom w:val="0"/>
                      <w:divBdr>
                        <w:top w:val="none" w:sz="0" w:space="0" w:color="auto"/>
                        <w:left w:val="none" w:sz="0" w:space="0" w:color="auto"/>
                        <w:bottom w:val="none" w:sz="0" w:space="0" w:color="auto"/>
                        <w:right w:val="none" w:sz="0" w:space="0" w:color="auto"/>
                      </w:divBdr>
                    </w:div>
                  </w:divsChild>
                </w:div>
                <w:div w:id="64453736">
                  <w:marLeft w:val="0"/>
                  <w:marRight w:val="0"/>
                  <w:marTop w:val="0"/>
                  <w:marBottom w:val="0"/>
                  <w:divBdr>
                    <w:top w:val="none" w:sz="0" w:space="0" w:color="auto"/>
                    <w:left w:val="none" w:sz="0" w:space="0" w:color="auto"/>
                    <w:bottom w:val="none" w:sz="0" w:space="0" w:color="auto"/>
                    <w:right w:val="none" w:sz="0" w:space="0" w:color="auto"/>
                  </w:divBdr>
                  <w:divsChild>
                    <w:div w:id="1820001007">
                      <w:marLeft w:val="0"/>
                      <w:marRight w:val="0"/>
                      <w:marTop w:val="0"/>
                      <w:marBottom w:val="0"/>
                      <w:divBdr>
                        <w:top w:val="none" w:sz="0" w:space="0" w:color="auto"/>
                        <w:left w:val="none" w:sz="0" w:space="0" w:color="auto"/>
                        <w:bottom w:val="none" w:sz="0" w:space="0" w:color="auto"/>
                        <w:right w:val="none" w:sz="0" w:space="0" w:color="auto"/>
                      </w:divBdr>
                    </w:div>
                  </w:divsChild>
                </w:div>
                <w:div w:id="1079594936">
                  <w:marLeft w:val="0"/>
                  <w:marRight w:val="0"/>
                  <w:marTop w:val="0"/>
                  <w:marBottom w:val="0"/>
                  <w:divBdr>
                    <w:top w:val="none" w:sz="0" w:space="0" w:color="auto"/>
                    <w:left w:val="none" w:sz="0" w:space="0" w:color="auto"/>
                    <w:bottom w:val="none" w:sz="0" w:space="0" w:color="auto"/>
                    <w:right w:val="none" w:sz="0" w:space="0" w:color="auto"/>
                  </w:divBdr>
                  <w:divsChild>
                    <w:div w:id="1270890172">
                      <w:marLeft w:val="0"/>
                      <w:marRight w:val="0"/>
                      <w:marTop w:val="0"/>
                      <w:marBottom w:val="0"/>
                      <w:divBdr>
                        <w:top w:val="none" w:sz="0" w:space="0" w:color="auto"/>
                        <w:left w:val="none" w:sz="0" w:space="0" w:color="auto"/>
                        <w:bottom w:val="none" w:sz="0" w:space="0" w:color="auto"/>
                        <w:right w:val="none" w:sz="0" w:space="0" w:color="auto"/>
                      </w:divBdr>
                    </w:div>
                  </w:divsChild>
                </w:div>
                <w:div w:id="1278559767">
                  <w:marLeft w:val="0"/>
                  <w:marRight w:val="0"/>
                  <w:marTop w:val="0"/>
                  <w:marBottom w:val="0"/>
                  <w:divBdr>
                    <w:top w:val="none" w:sz="0" w:space="0" w:color="auto"/>
                    <w:left w:val="none" w:sz="0" w:space="0" w:color="auto"/>
                    <w:bottom w:val="none" w:sz="0" w:space="0" w:color="auto"/>
                    <w:right w:val="none" w:sz="0" w:space="0" w:color="auto"/>
                  </w:divBdr>
                  <w:divsChild>
                    <w:div w:id="1455295290">
                      <w:marLeft w:val="0"/>
                      <w:marRight w:val="0"/>
                      <w:marTop w:val="0"/>
                      <w:marBottom w:val="0"/>
                      <w:divBdr>
                        <w:top w:val="none" w:sz="0" w:space="0" w:color="auto"/>
                        <w:left w:val="none" w:sz="0" w:space="0" w:color="auto"/>
                        <w:bottom w:val="none" w:sz="0" w:space="0" w:color="auto"/>
                        <w:right w:val="none" w:sz="0" w:space="0" w:color="auto"/>
                      </w:divBdr>
                    </w:div>
                  </w:divsChild>
                </w:div>
                <w:div w:id="1759904438">
                  <w:marLeft w:val="0"/>
                  <w:marRight w:val="0"/>
                  <w:marTop w:val="0"/>
                  <w:marBottom w:val="0"/>
                  <w:divBdr>
                    <w:top w:val="none" w:sz="0" w:space="0" w:color="auto"/>
                    <w:left w:val="none" w:sz="0" w:space="0" w:color="auto"/>
                    <w:bottom w:val="none" w:sz="0" w:space="0" w:color="auto"/>
                    <w:right w:val="none" w:sz="0" w:space="0" w:color="auto"/>
                  </w:divBdr>
                  <w:divsChild>
                    <w:div w:id="129592440">
                      <w:marLeft w:val="0"/>
                      <w:marRight w:val="0"/>
                      <w:marTop w:val="0"/>
                      <w:marBottom w:val="0"/>
                      <w:divBdr>
                        <w:top w:val="none" w:sz="0" w:space="0" w:color="auto"/>
                        <w:left w:val="none" w:sz="0" w:space="0" w:color="auto"/>
                        <w:bottom w:val="none" w:sz="0" w:space="0" w:color="auto"/>
                        <w:right w:val="none" w:sz="0" w:space="0" w:color="auto"/>
                      </w:divBdr>
                    </w:div>
                  </w:divsChild>
                </w:div>
                <w:div w:id="1789347798">
                  <w:marLeft w:val="0"/>
                  <w:marRight w:val="0"/>
                  <w:marTop w:val="0"/>
                  <w:marBottom w:val="0"/>
                  <w:divBdr>
                    <w:top w:val="none" w:sz="0" w:space="0" w:color="auto"/>
                    <w:left w:val="none" w:sz="0" w:space="0" w:color="auto"/>
                    <w:bottom w:val="none" w:sz="0" w:space="0" w:color="auto"/>
                    <w:right w:val="none" w:sz="0" w:space="0" w:color="auto"/>
                  </w:divBdr>
                  <w:divsChild>
                    <w:div w:id="2080788278">
                      <w:marLeft w:val="0"/>
                      <w:marRight w:val="0"/>
                      <w:marTop w:val="0"/>
                      <w:marBottom w:val="0"/>
                      <w:divBdr>
                        <w:top w:val="none" w:sz="0" w:space="0" w:color="auto"/>
                        <w:left w:val="none" w:sz="0" w:space="0" w:color="auto"/>
                        <w:bottom w:val="none" w:sz="0" w:space="0" w:color="auto"/>
                        <w:right w:val="none" w:sz="0" w:space="0" w:color="auto"/>
                      </w:divBdr>
                    </w:div>
                  </w:divsChild>
                </w:div>
                <w:div w:id="1398238136">
                  <w:marLeft w:val="0"/>
                  <w:marRight w:val="0"/>
                  <w:marTop w:val="0"/>
                  <w:marBottom w:val="0"/>
                  <w:divBdr>
                    <w:top w:val="none" w:sz="0" w:space="0" w:color="auto"/>
                    <w:left w:val="none" w:sz="0" w:space="0" w:color="auto"/>
                    <w:bottom w:val="none" w:sz="0" w:space="0" w:color="auto"/>
                    <w:right w:val="none" w:sz="0" w:space="0" w:color="auto"/>
                  </w:divBdr>
                  <w:divsChild>
                    <w:div w:id="2085636550">
                      <w:marLeft w:val="0"/>
                      <w:marRight w:val="0"/>
                      <w:marTop w:val="0"/>
                      <w:marBottom w:val="0"/>
                      <w:divBdr>
                        <w:top w:val="none" w:sz="0" w:space="0" w:color="auto"/>
                        <w:left w:val="none" w:sz="0" w:space="0" w:color="auto"/>
                        <w:bottom w:val="none" w:sz="0" w:space="0" w:color="auto"/>
                        <w:right w:val="none" w:sz="0" w:space="0" w:color="auto"/>
                      </w:divBdr>
                    </w:div>
                  </w:divsChild>
                </w:div>
                <w:div w:id="1854226948">
                  <w:marLeft w:val="0"/>
                  <w:marRight w:val="0"/>
                  <w:marTop w:val="0"/>
                  <w:marBottom w:val="0"/>
                  <w:divBdr>
                    <w:top w:val="none" w:sz="0" w:space="0" w:color="auto"/>
                    <w:left w:val="none" w:sz="0" w:space="0" w:color="auto"/>
                    <w:bottom w:val="none" w:sz="0" w:space="0" w:color="auto"/>
                    <w:right w:val="none" w:sz="0" w:space="0" w:color="auto"/>
                  </w:divBdr>
                  <w:divsChild>
                    <w:div w:id="470634564">
                      <w:marLeft w:val="0"/>
                      <w:marRight w:val="0"/>
                      <w:marTop w:val="0"/>
                      <w:marBottom w:val="0"/>
                      <w:divBdr>
                        <w:top w:val="none" w:sz="0" w:space="0" w:color="auto"/>
                        <w:left w:val="none" w:sz="0" w:space="0" w:color="auto"/>
                        <w:bottom w:val="none" w:sz="0" w:space="0" w:color="auto"/>
                        <w:right w:val="none" w:sz="0" w:space="0" w:color="auto"/>
                      </w:divBdr>
                    </w:div>
                  </w:divsChild>
                </w:div>
                <w:div w:id="1838223803">
                  <w:marLeft w:val="0"/>
                  <w:marRight w:val="0"/>
                  <w:marTop w:val="0"/>
                  <w:marBottom w:val="0"/>
                  <w:divBdr>
                    <w:top w:val="none" w:sz="0" w:space="0" w:color="auto"/>
                    <w:left w:val="none" w:sz="0" w:space="0" w:color="auto"/>
                    <w:bottom w:val="none" w:sz="0" w:space="0" w:color="auto"/>
                    <w:right w:val="none" w:sz="0" w:space="0" w:color="auto"/>
                  </w:divBdr>
                  <w:divsChild>
                    <w:div w:id="656498404">
                      <w:marLeft w:val="0"/>
                      <w:marRight w:val="0"/>
                      <w:marTop w:val="0"/>
                      <w:marBottom w:val="0"/>
                      <w:divBdr>
                        <w:top w:val="none" w:sz="0" w:space="0" w:color="auto"/>
                        <w:left w:val="none" w:sz="0" w:space="0" w:color="auto"/>
                        <w:bottom w:val="none" w:sz="0" w:space="0" w:color="auto"/>
                        <w:right w:val="none" w:sz="0" w:space="0" w:color="auto"/>
                      </w:divBdr>
                    </w:div>
                  </w:divsChild>
                </w:div>
                <w:div w:id="1476800895">
                  <w:marLeft w:val="0"/>
                  <w:marRight w:val="0"/>
                  <w:marTop w:val="0"/>
                  <w:marBottom w:val="0"/>
                  <w:divBdr>
                    <w:top w:val="none" w:sz="0" w:space="0" w:color="auto"/>
                    <w:left w:val="none" w:sz="0" w:space="0" w:color="auto"/>
                    <w:bottom w:val="none" w:sz="0" w:space="0" w:color="auto"/>
                    <w:right w:val="none" w:sz="0" w:space="0" w:color="auto"/>
                  </w:divBdr>
                  <w:divsChild>
                    <w:div w:id="1088237657">
                      <w:marLeft w:val="0"/>
                      <w:marRight w:val="0"/>
                      <w:marTop w:val="0"/>
                      <w:marBottom w:val="0"/>
                      <w:divBdr>
                        <w:top w:val="none" w:sz="0" w:space="0" w:color="auto"/>
                        <w:left w:val="none" w:sz="0" w:space="0" w:color="auto"/>
                        <w:bottom w:val="none" w:sz="0" w:space="0" w:color="auto"/>
                        <w:right w:val="none" w:sz="0" w:space="0" w:color="auto"/>
                      </w:divBdr>
                    </w:div>
                  </w:divsChild>
                </w:div>
                <w:div w:id="1772429576">
                  <w:marLeft w:val="0"/>
                  <w:marRight w:val="0"/>
                  <w:marTop w:val="0"/>
                  <w:marBottom w:val="0"/>
                  <w:divBdr>
                    <w:top w:val="none" w:sz="0" w:space="0" w:color="auto"/>
                    <w:left w:val="none" w:sz="0" w:space="0" w:color="auto"/>
                    <w:bottom w:val="none" w:sz="0" w:space="0" w:color="auto"/>
                    <w:right w:val="none" w:sz="0" w:space="0" w:color="auto"/>
                  </w:divBdr>
                  <w:divsChild>
                    <w:div w:id="2085638749">
                      <w:marLeft w:val="0"/>
                      <w:marRight w:val="0"/>
                      <w:marTop w:val="0"/>
                      <w:marBottom w:val="0"/>
                      <w:divBdr>
                        <w:top w:val="none" w:sz="0" w:space="0" w:color="auto"/>
                        <w:left w:val="none" w:sz="0" w:space="0" w:color="auto"/>
                        <w:bottom w:val="none" w:sz="0" w:space="0" w:color="auto"/>
                        <w:right w:val="none" w:sz="0" w:space="0" w:color="auto"/>
                      </w:divBdr>
                    </w:div>
                  </w:divsChild>
                </w:div>
                <w:div w:id="518548902">
                  <w:marLeft w:val="0"/>
                  <w:marRight w:val="0"/>
                  <w:marTop w:val="0"/>
                  <w:marBottom w:val="0"/>
                  <w:divBdr>
                    <w:top w:val="none" w:sz="0" w:space="0" w:color="auto"/>
                    <w:left w:val="none" w:sz="0" w:space="0" w:color="auto"/>
                    <w:bottom w:val="none" w:sz="0" w:space="0" w:color="auto"/>
                    <w:right w:val="none" w:sz="0" w:space="0" w:color="auto"/>
                  </w:divBdr>
                  <w:divsChild>
                    <w:div w:id="922564516">
                      <w:marLeft w:val="0"/>
                      <w:marRight w:val="0"/>
                      <w:marTop w:val="0"/>
                      <w:marBottom w:val="0"/>
                      <w:divBdr>
                        <w:top w:val="none" w:sz="0" w:space="0" w:color="auto"/>
                        <w:left w:val="none" w:sz="0" w:space="0" w:color="auto"/>
                        <w:bottom w:val="none" w:sz="0" w:space="0" w:color="auto"/>
                        <w:right w:val="none" w:sz="0" w:space="0" w:color="auto"/>
                      </w:divBdr>
                    </w:div>
                  </w:divsChild>
                </w:div>
                <w:div w:id="1361393296">
                  <w:marLeft w:val="0"/>
                  <w:marRight w:val="0"/>
                  <w:marTop w:val="0"/>
                  <w:marBottom w:val="0"/>
                  <w:divBdr>
                    <w:top w:val="none" w:sz="0" w:space="0" w:color="auto"/>
                    <w:left w:val="none" w:sz="0" w:space="0" w:color="auto"/>
                    <w:bottom w:val="none" w:sz="0" w:space="0" w:color="auto"/>
                    <w:right w:val="none" w:sz="0" w:space="0" w:color="auto"/>
                  </w:divBdr>
                  <w:divsChild>
                    <w:div w:id="441995028">
                      <w:marLeft w:val="0"/>
                      <w:marRight w:val="0"/>
                      <w:marTop w:val="0"/>
                      <w:marBottom w:val="0"/>
                      <w:divBdr>
                        <w:top w:val="none" w:sz="0" w:space="0" w:color="auto"/>
                        <w:left w:val="none" w:sz="0" w:space="0" w:color="auto"/>
                        <w:bottom w:val="none" w:sz="0" w:space="0" w:color="auto"/>
                        <w:right w:val="none" w:sz="0" w:space="0" w:color="auto"/>
                      </w:divBdr>
                    </w:div>
                  </w:divsChild>
                </w:div>
                <w:div w:id="616259934">
                  <w:marLeft w:val="0"/>
                  <w:marRight w:val="0"/>
                  <w:marTop w:val="0"/>
                  <w:marBottom w:val="0"/>
                  <w:divBdr>
                    <w:top w:val="none" w:sz="0" w:space="0" w:color="auto"/>
                    <w:left w:val="none" w:sz="0" w:space="0" w:color="auto"/>
                    <w:bottom w:val="none" w:sz="0" w:space="0" w:color="auto"/>
                    <w:right w:val="none" w:sz="0" w:space="0" w:color="auto"/>
                  </w:divBdr>
                  <w:divsChild>
                    <w:div w:id="1255823310">
                      <w:marLeft w:val="0"/>
                      <w:marRight w:val="0"/>
                      <w:marTop w:val="0"/>
                      <w:marBottom w:val="0"/>
                      <w:divBdr>
                        <w:top w:val="none" w:sz="0" w:space="0" w:color="auto"/>
                        <w:left w:val="none" w:sz="0" w:space="0" w:color="auto"/>
                        <w:bottom w:val="none" w:sz="0" w:space="0" w:color="auto"/>
                        <w:right w:val="none" w:sz="0" w:space="0" w:color="auto"/>
                      </w:divBdr>
                    </w:div>
                  </w:divsChild>
                </w:div>
                <w:div w:id="420877332">
                  <w:marLeft w:val="0"/>
                  <w:marRight w:val="0"/>
                  <w:marTop w:val="0"/>
                  <w:marBottom w:val="0"/>
                  <w:divBdr>
                    <w:top w:val="none" w:sz="0" w:space="0" w:color="auto"/>
                    <w:left w:val="none" w:sz="0" w:space="0" w:color="auto"/>
                    <w:bottom w:val="none" w:sz="0" w:space="0" w:color="auto"/>
                    <w:right w:val="none" w:sz="0" w:space="0" w:color="auto"/>
                  </w:divBdr>
                  <w:divsChild>
                    <w:div w:id="1754888975">
                      <w:marLeft w:val="0"/>
                      <w:marRight w:val="0"/>
                      <w:marTop w:val="0"/>
                      <w:marBottom w:val="0"/>
                      <w:divBdr>
                        <w:top w:val="none" w:sz="0" w:space="0" w:color="auto"/>
                        <w:left w:val="none" w:sz="0" w:space="0" w:color="auto"/>
                        <w:bottom w:val="none" w:sz="0" w:space="0" w:color="auto"/>
                        <w:right w:val="none" w:sz="0" w:space="0" w:color="auto"/>
                      </w:divBdr>
                    </w:div>
                  </w:divsChild>
                </w:div>
                <w:div w:id="298075476">
                  <w:marLeft w:val="0"/>
                  <w:marRight w:val="0"/>
                  <w:marTop w:val="0"/>
                  <w:marBottom w:val="0"/>
                  <w:divBdr>
                    <w:top w:val="none" w:sz="0" w:space="0" w:color="auto"/>
                    <w:left w:val="none" w:sz="0" w:space="0" w:color="auto"/>
                    <w:bottom w:val="none" w:sz="0" w:space="0" w:color="auto"/>
                    <w:right w:val="none" w:sz="0" w:space="0" w:color="auto"/>
                  </w:divBdr>
                  <w:divsChild>
                    <w:div w:id="1057977826">
                      <w:marLeft w:val="0"/>
                      <w:marRight w:val="0"/>
                      <w:marTop w:val="0"/>
                      <w:marBottom w:val="0"/>
                      <w:divBdr>
                        <w:top w:val="none" w:sz="0" w:space="0" w:color="auto"/>
                        <w:left w:val="none" w:sz="0" w:space="0" w:color="auto"/>
                        <w:bottom w:val="none" w:sz="0" w:space="0" w:color="auto"/>
                        <w:right w:val="none" w:sz="0" w:space="0" w:color="auto"/>
                      </w:divBdr>
                    </w:div>
                  </w:divsChild>
                </w:div>
                <w:div w:id="178736611">
                  <w:marLeft w:val="0"/>
                  <w:marRight w:val="0"/>
                  <w:marTop w:val="0"/>
                  <w:marBottom w:val="0"/>
                  <w:divBdr>
                    <w:top w:val="none" w:sz="0" w:space="0" w:color="auto"/>
                    <w:left w:val="none" w:sz="0" w:space="0" w:color="auto"/>
                    <w:bottom w:val="none" w:sz="0" w:space="0" w:color="auto"/>
                    <w:right w:val="none" w:sz="0" w:space="0" w:color="auto"/>
                  </w:divBdr>
                  <w:divsChild>
                    <w:div w:id="1434089257">
                      <w:marLeft w:val="0"/>
                      <w:marRight w:val="0"/>
                      <w:marTop w:val="0"/>
                      <w:marBottom w:val="0"/>
                      <w:divBdr>
                        <w:top w:val="none" w:sz="0" w:space="0" w:color="auto"/>
                        <w:left w:val="none" w:sz="0" w:space="0" w:color="auto"/>
                        <w:bottom w:val="none" w:sz="0" w:space="0" w:color="auto"/>
                        <w:right w:val="none" w:sz="0" w:space="0" w:color="auto"/>
                      </w:divBdr>
                    </w:div>
                  </w:divsChild>
                </w:div>
                <w:div w:id="1725373229">
                  <w:marLeft w:val="0"/>
                  <w:marRight w:val="0"/>
                  <w:marTop w:val="0"/>
                  <w:marBottom w:val="0"/>
                  <w:divBdr>
                    <w:top w:val="none" w:sz="0" w:space="0" w:color="auto"/>
                    <w:left w:val="none" w:sz="0" w:space="0" w:color="auto"/>
                    <w:bottom w:val="none" w:sz="0" w:space="0" w:color="auto"/>
                    <w:right w:val="none" w:sz="0" w:space="0" w:color="auto"/>
                  </w:divBdr>
                  <w:divsChild>
                    <w:div w:id="6064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348587">
      <w:bodyDiv w:val="1"/>
      <w:marLeft w:val="0"/>
      <w:marRight w:val="0"/>
      <w:marTop w:val="0"/>
      <w:marBottom w:val="0"/>
      <w:divBdr>
        <w:top w:val="none" w:sz="0" w:space="0" w:color="auto"/>
        <w:left w:val="none" w:sz="0" w:space="0" w:color="auto"/>
        <w:bottom w:val="none" w:sz="0" w:space="0" w:color="auto"/>
        <w:right w:val="none" w:sz="0" w:space="0" w:color="auto"/>
      </w:divBdr>
      <w:divsChild>
        <w:div w:id="13770822">
          <w:marLeft w:val="0"/>
          <w:marRight w:val="0"/>
          <w:marTop w:val="0"/>
          <w:marBottom w:val="0"/>
          <w:divBdr>
            <w:top w:val="none" w:sz="0" w:space="0" w:color="auto"/>
            <w:left w:val="none" w:sz="0" w:space="0" w:color="auto"/>
            <w:bottom w:val="none" w:sz="0" w:space="0" w:color="auto"/>
            <w:right w:val="none" w:sz="0" w:space="0" w:color="auto"/>
          </w:divBdr>
        </w:div>
      </w:divsChild>
    </w:div>
    <w:div w:id="1092629549">
      <w:bodyDiv w:val="1"/>
      <w:marLeft w:val="0"/>
      <w:marRight w:val="0"/>
      <w:marTop w:val="0"/>
      <w:marBottom w:val="0"/>
      <w:divBdr>
        <w:top w:val="none" w:sz="0" w:space="0" w:color="auto"/>
        <w:left w:val="none" w:sz="0" w:space="0" w:color="auto"/>
        <w:bottom w:val="none" w:sz="0" w:space="0" w:color="auto"/>
        <w:right w:val="none" w:sz="0" w:space="0" w:color="auto"/>
      </w:divBdr>
      <w:divsChild>
        <w:div w:id="514417332">
          <w:marLeft w:val="0"/>
          <w:marRight w:val="0"/>
          <w:marTop w:val="0"/>
          <w:marBottom w:val="0"/>
          <w:divBdr>
            <w:top w:val="none" w:sz="0" w:space="0" w:color="auto"/>
            <w:left w:val="none" w:sz="0" w:space="0" w:color="auto"/>
            <w:bottom w:val="none" w:sz="0" w:space="0" w:color="auto"/>
            <w:right w:val="none" w:sz="0" w:space="0" w:color="auto"/>
          </w:divBdr>
        </w:div>
      </w:divsChild>
    </w:div>
    <w:div w:id="1097864317">
      <w:bodyDiv w:val="1"/>
      <w:marLeft w:val="0"/>
      <w:marRight w:val="0"/>
      <w:marTop w:val="0"/>
      <w:marBottom w:val="0"/>
      <w:divBdr>
        <w:top w:val="none" w:sz="0" w:space="0" w:color="auto"/>
        <w:left w:val="none" w:sz="0" w:space="0" w:color="auto"/>
        <w:bottom w:val="none" w:sz="0" w:space="0" w:color="auto"/>
        <w:right w:val="none" w:sz="0" w:space="0" w:color="auto"/>
      </w:divBdr>
      <w:divsChild>
        <w:div w:id="1215190547">
          <w:marLeft w:val="0"/>
          <w:marRight w:val="0"/>
          <w:marTop w:val="0"/>
          <w:marBottom w:val="0"/>
          <w:divBdr>
            <w:top w:val="none" w:sz="0" w:space="0" w:color="auto"/>
            <w:left w:val="none" w:sz="0" w:space="0" w:color="auto"/>
            <w:bottom w:val="none" w:sz="0" w:space="0" w:color="auto"/>
            <w:right w:val="none" w:sz="0" w:space="0" w:color="auto"/>
          </w:divBdr>
        </w:div>
      </w:divsChild>
    </w:div>
    <w:div w:id="1139110317">
      <w:bodyDiv w:val="1"/>
      <w:marLeft w:val="0"/>
      <w:marRight w:val="0"/>
      <w:marTop w:val="0"/>
      <w:marBottom w:val="0"/>
      <w:divBdr>
        <w:top w:val="none" w:sz="0" w:space="0" w:color="auto"/>
        <w:left w:val="none" w:sz="0" w:space="0" w:color="auto"/>
        <w:bottom w:val="none" w:sz="0" w:space="0" w:color="auto"/>
        <w:right w:val="none" w:sz="0" w:space="0" w:color="auto"/>
      </w:divBdr>
    </w:div>
    <w:div w:id="1159226761">
      <w:bodyDiv w:val="1"/>
      <w:marLeft w:val="0"/>
      <w:marRight w:val="0"/>
      <w:marTop w:val="0"/>
      <w:marBottom w:val="0"/>
      <w:divBdr>
        <w:top w:val="none" w:sz="0" w:space="0" w:color="auto"/>
        <w:left w:val="none" w:sz="0" w:space="0" w:color="auto"/>
        <w:bottom w:val="none" w:sz="0" w:space="0" w:color="auto"/>
        <w:right w:val="none" w:sz="0" w:space="0" w:color="auto"/>
      </w:divBdr>
      <w:divsChild>
        <w:div w:id="1549564982">
          <w:marLeft w:val="0"/>
          <w:marRight w:val="0"/>
          <w:marTop w:val="0"/>
          <w:marBottom w:val="0"/>
          <w:divBdr>
            <w:top w:val="none" w:sz="0" w:space="0" w:color="auto"/>
            <w:left w:val="none" w:sz="0" w:space="0" w:color="auto"/>
            <w:bottom w:val="none" w:sz="0" w:space="0" w:color="auto"/>
            <w:right w:val="none" w:sz="0" w:space="0" w:color="auto"/>
          </w:divBdr>
        </w:div>
      </w:divsChild>
    </w:div>
    <w:div w:id="1291936020">
      <w:bodyDiv w:val="1"/>
      <w:marLeft w:val="0"/>
      <w:marRight w:val="0"/>
      <w:marTop w:val="0"/>
      <w:marBottom w:val="0"/>
      <w:divBdr>
        <w:top w:val="none" w:sz="0" w:space="0" w:color="auto"/>
        <w:left w:val="none" w:sz="0" w:space="0" w:color="auto"/>
        <w:bottom w:val="none" w:sz="0" w:space="0" w:color="auto"/>
        <w:right w:val="none" w:sz="0" w:space="0" w:color="auto"/>
      </w:divBdr>
    </w:div>
    <w:div w:id="1455173715">
      <w:bodyDiv w:val="1"/>
      <w:marLeft w:val="0"/>
      <w:marRight w:val="0"/>
      <w:marTop w:val="0"/>
      <w:marBottom w:val="0"/>
      <w:divBdr>
        <w:top w:val="none" w:sz="0" w:space="0" w:color="auto"/>
        <w:left w:val="none" w:sz="0" w:space="0" w:color="auto"/>
        <w:bottom w:val="none" w:sz="0" w:space="0" w:color="auto"/>
        <w:right w:val="none" w:sz="0" w:space="0" w:color="auto"/>
      </w:divBdr>
      <w:divsChild>
        <w:div w:id="729497870">
          <w:marLeft w:val="0"/>
          <w:marRight w:val="0"/>
          <w:marTop w:val="0"/>
          <w:marBottom w:val="0"/>
          <w:divBdr>
            <w:top w:val="none" w:sz="0" w:space="0" w:color="auto"/>
            <w:left w:val="none" w:sz="0" w:space="0" w:color="auto"/>
            <w:bottom w:val="none" w:sz="0" w:space="0" w:color="auto"/>
            <w:right w:val="none" w:sz="0" w:space="0" w:color="auto"/>
          </w:divBdr>
        </w:div>
      </w:divsChild>
    </w:div>
    <w:div w:id="1677225754">
      <w:bodyDiv w:val="1"/>
      <w:marLeft w:val="0"/>
      <w:marRight w:val="0"/>
      <w:marTop w:val="0"/>
      <w:marBottom w:val="0"/>
      <w:divBdr>
        <w:top w:val="none" w:sz="0" w:space="0" w:color="auto"/>
        <w:left w:val="none" w:sz="0" w:space="0" w:color="auto"/>
        <w:bottom w:val="none" w:sz="0" w:space="0" w:color="auto"/>
        <w:right w:val="none" w:sz="0" w:space="0" w:color="auto"/>
      </w:divBdr>
    </w:div>
    <w:div w:id="205946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os2@mcmaster.c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uichiea@mcmaster.c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thayaht@mcmaster.ca" TargetMode="External"/><Relationship Id="rId5" Type="http://schemas.openxmlformats.org/officeDocument/2006/relationships/numbering" Target="numbering.xml"/><Relationship Id="rId15" Type="http://schemas.openxmlformats.org/officeDocument/2006/relationships/hyperlink" Target="https://forms.office.com/Pages/ResponsePage.aspx?id=B2M3RCm0rUKMJSjNSW9Hch73twRnobJGrd_jXIlYjKtUNkhCVVc1NlhBMFkwR0NPRTFDVElUNkJIMy4u"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hiemn@mcmaster.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en\OneDrive\Desktop\A%20Worksheet%20Template(Accessible).dotm" TargetMode="External"/></Relationships>
</file>

<file path=word/theme/theme1.xml><?xml version="1.0" encoding="utf-8"?>
<a:theme xmlns:a="http://schemas.openxmlformats.org/drawingml/2006/main" name="Office Theme">
  <a:themeElements>
    <a:clrScheme name="Project 2">
      <a:dk1>
        <a:sysClr val="windowText" lastClr="000000"/>
      </a:dk1>
      <a:lt1>
        <a:sysClr val="window" lastClr="FFFFFF"/>
      </a:lt1>
      <a:dk2>
        <a:srgbClr val="595959"/>
      </a:dk2>
      <a:lt2>
        <a:srgbClr val="E7E6E6"/>
      </a:lt2>
      <a:accent1>
        <a:srgbClr val="00B0F0"/>
      </a:accent1>
      <a:accent2>
        <a:srgbClr val="595959"/>
      </a:accent2>
      <a:accent3>
        <a:srgbClr val="A5A5A5"/>
      </a:accent3>
      <a:accent4>
        <a:srgbClr val="000000"/>
      </a:accent4>
      <a:accent5>
        <a:srgbClr val="4472C4"/>
      </a:accent5>
      <a:accent6>
        <a:srgbClr val="04AC74"/>
      </a:accent6>
      <a:hlink>
        <a:srgbClr val="0563C1"/>
      </a:hlink>
      <a:folHlink>
        <a:srgbClr val="954F72"/>
      </a:folHlink>
    </a:clrScheme>
    <a:fontScheme name="Custom 1">
      <a:majorFont>
        <a:latin typeface="Swis721 BlkCn BT"/>
        <a:ea typeface=""/>
        <a:cs typeface=""/>
      </a:majorFont>
      <a:minorFont>
        <a:latin typeface="Swis721 Cn B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FF6F4747C333408C8C61C96B53B182" ma:contentTypeVersion="12" ma:contentTypeDescription="Create a new document." ma:contentTypeScope="" ma:versionID="cd3bb20c2bab9e23c50a4b13f6806ead">
  <xsd:schema xmlns:xsd="http://www.w3.org/2001/XMLSchema" xmlns:xs="http://www.w3.org/2001/XMLSchema" xmlns:p="http://schemas.microsoft.com/office/2006/metadata/properties" xmlns:ns2="038e150b-bd81-4dcf-ad17-ed08773244e9" xmlns:ns3="c5f71eb6-09e7-44dd-be1e-3872c3c1537d" targetNamespace="http://schemas.microsoft.com/office/2006/metadata/properties" ma:root="true" ma:fieldsID="fbcd3677ccdf62b97c9ae82cc3a999bf" ns2:_="" ns3:_="">
    <xsd:import namespace="038e150b-bd81-4dcf-ad17-ed08773244e9"/>
    <xsd:import namespace="c5f71eb6-09e7-44dd-be1e-3872c3c1537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8e150b-bd81-4dcf-ad17-ed08773244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5f71eb6-09e7-44dd-be1e-3872c3c1537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547AF-2F34-4872-9C3B-77D191A7E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8e150b-bd81-4dcf-ad17-ed08773244e9"/>
    <ds:schemaRef ds:uri="c5f71eb6-09e7-44dd-be1e-3872c3c15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ABDB0D-6E16-4C15-97AF-0021D419B9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9AA1A2-85D5-484C-9799-554D4575C51C}">
  <ds:schemaRefs>
    <ds:schemaRef ds:uri="http://schemas.microsoft.com/sharepoint/v3/contenttype/forms"/>
  </ds:schemaRefs>
</ds:datastoreItem>
</file>

<file path=customXml/itemProps4.xml><?xml version="1.0" encoding="utf-8"?>
<ds:datastoreItem xmlns:ds="http://schemas.openxmlformats.org/officeDocument/2006/customXml" ds:itemID="{EA9EC6BD-66A6-41F8-AA8E-D49F71557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 Worksheet Template(Accessible).dotm</Template>
  <TotalTime>1707</TotalTime>
  <Pages>11</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Rongxuan Du</dc:creator>
  <cp:keywords/>
  <dc:description/>
  <cp:lastModifiedBy>Alexander Bartella</cp:lastModifiedBy>
  <cp:revision>85</cp:revision>
  <cp:lastPrinted>2020-10-11T20:34:00Z</cp:lastPrinted>
  <dcterms:created xsi:type="dcterms:W3CDTF">2021-11-11T03:30:00Z</dcterms:created>
  <dcterms:modified xsi:type="dcterms:W3CDTF">2022-01-12T22:55:00Z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0x01010096FF6F4747C333408C8C61C96B53B182</vt:lpwstr>
  </property>
</Properties>
</file>